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BB7466E" w14:textId="77777777" w:rsidTr="001B2ABD">
        <w:trPr>
          <w:trHeight w:val="4410"/>
        </w:trPr>
        <w:tc>
          <w:tcPr>
            <w:tcW w:w="3600" w:type="dxa"/>
            <w:vAlign w:val="bottom"/>
          </w:tcPr>
          <w:p w14:paraId="0D7C57A3" w14:textId="77777777" w:rsidR="001B2ABD" w:rsidRDefault="001B2ABD" w:rsidP="001B2ABD">
            <w:pPr>
              <w:tabs>
                <w:tab w:val="left" w:pos="990"/>
              </w:tabs>
              <w:jc w:val="center"/>
            </w:pPr>
            <w:r>
              <w:rPr>
                <w:noProof/>
              </w:rPr>
              <mc:AlternateContent>
                <mc:Choice Requires="wps">
                  <w:drawing>
                    <wp:inline distT="0" distB="0" distL="0" distR="0" wp14:anchorId="2FC6360E" wp14:editId="3B1A090D">
                      <wp:extent cx="2122805" cy="2740053"/>
                      <wp:effectExtent l="19050" t="19050" r="29845" b="41275"/>
                      <wp:docPr id="2" name="Oval 2" title="Professional Headshot of Man"/>
                      <wp:cNvGraphicFramePr/>
                      <a:graphic xmlns:a="http://schemas.openxmlformats.org/drawingml/2006/main">
                        <a:graphicData uri="http://schemas.microsoft.com/office/word/2010/wordprocessingShape">
                          <wps:wsp>
                            <wps:cNvSpPr/>
                            <wps:spPr>
                              <a:xfrm>
                                <a:off x="0" y="0"/>
                                <a:ext cx="2122805" cy="2740053"/>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3A61398" id="Oval 2" o:spid="_x0000_s1026" alt="Title: Professional Headshot of Man" style="width:167.15pt;height:215.7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" strokecolor="#94b6d2 [3204]" strokeweight="5pt">
                      <v:fill r:id="rId11" o:title="" recolor="t" rotate="t" type="frame"/>
                      <v:stroke joinstyle="miter"/>
                      <w10:anchorlock/>
                    </v:oval>
                  </w:pict>
                </mc:Fallback>
              </mc:AlternateContent>
            </w:r>
          </w:p>
        </w:tc>
        <w:tc>
          <w:tcPr>
            <w:tcW w:w="720" w:type="dxa"/>
          </w:tcPr>
          <w:p w14:paraId="763AD085" w14:textId="77777777" w:rsidR="001B2ABD" w:rsidRDefault="001B2ABD" w:rsidP="000C45FF">
            <w:pPr>
              <w:tabs>
                <w:tab w:val="left" w:pos="990"/>
              </w:tabs>
            </w:pPr>
          </w:p>
        </w:tc>
        <w:tc>
          <w:tcPr>
            <w:tcW w:w="6470" w:type="dxa"/>
            <w:vAlign w:val="bottom"/>
          </w:tcPr>
          <w:p w14:paraId="495E6305" w14:textId="7737B220" w:rsidR="001B2ABD" w:rsidRPr="005E0B76" w:rsidRDefault="00712AD3" w:rsidP="001B2ABD">
            <w:pPr>
              <w:pStyle w:val="Title"/>
              <w:rPr>
                <w:sz w:val="48"/>
                <w:szCs w:val="48"/>
              </w:rPr>
            </w:pPr>
            <w:r w:rsidRPr="005E0B76">
              <w:rPr>
                <w:sz w:val="48"/>
                <w:szCs w:val="48"/>
              </w:rPr>
              <w:t xml:space="preserve">Lougine scott  </w:t>
            </w:r>
          </w:p>
          <w:p w14:paraId="77F4FADC" w14:textId="1822BE51" w:rsidR="00712AD3" w:rsidRPr="00712AD3" w:rsidRDefault="00712AD3" w:rsidP="00712AD3"/>
          <w:p w14:paraId="71A78798" w14:textId="77777777" w:rsidR="00C266F2" w:rsidRDefault="00C266F2" w:rsidP="00C266F2"/>
          <w:p w14:paraId="4309D57E" w14:textId="64661888" w:rsidR="00C266F2" w:rsidRPr="004B6535" w:rsidRDefault="00C266F2" w:rsidP="00C266F2">
            <w:pPr>
              <w:rPr>
                <w:rFonts w:ascii="Calibri" w:eastAsia="Calibri" w:hAnsi="Calibri" w:cs="Calibri"/>
                <w:sz w:val="20"/>
                <w:szCs w:val="20"/>
              </w:rPr>
            </w:pPr>
            <w:r w:rsidRPr="004B6535">
              <w:rPr>
                <w:rFonts w:ascii="Calibri" w:eastAsia="Calibri" w:hAnsi="Calibri" w:cs="Calibri"/>
                <w:sz w:val="20"/>
                <w:szCs w:val="20"/>
              </w:rPr>
              <w:t xml:space="preserve">A senior </w:t>
            </w:r>
            <w:r w:rsidR="008A017B" w:rsidRPr="004B6535">
              <w:rPr>
                <w:rFonts w:ascii="Calibri" w:eastAsia="Calibri" w:hAnsi="Calibri" w:cs="Calibri"/>
                <w:sz w:val="20"/>
                <w:szCs w:val="20"/>
              </w:rPr>
              <w:t>Information Technology C</w:t>
            </w:r>
            <w:r w:rsidR="00615494" w:rsidRPr="004B6535">
              <w:rPr>
                <w:rFonts w:ascii="Calibri" w:eastAsia="Calibri" w:hAnsi="Calibri" w:cs="Calibri"/>
                <w:sz w:val="20"/>
                <w:szCs w:val="20"/>
              </w:rPr>
              <w:t>onsultant</w:t>
            </w:r>
            <w:r w:rsidRPr="004B6535">
              <w:rPr>
                <w:rFonts w:ascii="Calibri" w:eastAsia="Calibri" w:hAnsi="Calibri" w:cs="Calibri"/>
                <w:sz w:val="20"/>
                <w:szCs w:val="20"/>
              </w:rPr>
              <w:t xml:space="preserve"> with extensive domestic and international project experience. Sr. Project Management, Sr. Business Analyst, Product Owner, Scrum Master, Test Manager/Lead</w:t>
            </w:r>
            <w:r w:rsidR="005E0B76">
              <w:rPr>
                <w:rFonts w:ascii="Calibri" w:eastAsia="Calibri" w:hAnsi="Calibri" w:cs="Calibri"/>
                <w:sz w:val="20"/>
                <w:szCs w:val="20"/>
              </w:rPr>
              <w:t xml:space="preserve"> (SIT, UAT, etc.)</w:t>
            </w:r>
            <w:r w:rsidRPr="004B6535">
              <w:rPr>
                <w:rFonts w:ascii="Calibri" w:eastAsia="Calibri" w:hAnsi="Calibri" w:cs="Calibri"/>
                <w:sz w:val="20"/>
                <w:szCs w:val="20"/>
              </w:rPr>
              <w:t>, QA</w:t>
            </w:r>
            <w:r w:rsidR="005E0B76">
              <w:rPr>
                <w:rFonts w:ascii="Calibri" w:eastAsia="Calibri" w:hAnsi="Calibri" w:cs="Calibri"/>
                <w:sz w:val="20"/>
                <w:szCs w:val="20"/>
              </w:rPr>
              <w:t xml:space="preserve"> </w:t>
            </w:r>
            <w:r w:rsidRPr="004B6535">
              <w:rPr>
                <w:rFonts w:ascii="Calibri" w:eastAsia="Calibri" w:hAnsi="Calibri" w:cs="Calibri"/>
                <w:sz w:val="20"/>
                <w:szCs w:val="20"/>
              </w:rPr>
              <w:t>Management and SQA Tester expertise/services are provided.  Experience in various industries in Entertainment, Pharma/BioTech</w:t>
            </w:r>
            <w:r w:rsidR="005E0B76">
              <w:rPr>
                <w:rFonts w:ascii="Calibri" w:eastAsia="Calibri" w:hAnsi="Calibri" w:cs="Calibri"/>
                <w:sz w:val="20"/>
                <w:szCs w:val="20"/>
              </w:rPr>
              <w:t xml:space="preserve">, </w:t>
            </w:r>
            <w:r w:rsidRPr="004B6535">
              <w:rPr>
                <w:rFonts w:ascii="Calibri" w:eastAsia="Calibri" w:hAnsi="Calibri" w:cs="Calibri"/>
                <w:sz w:val="20"/>
                <w:szCs w:val="20"/>
              </w:rPr>
              <w:t>Healthcare, Banking (ATM, POS, Payments, Settlement), Financial Services/ Securities (</w:t>
            </w:r>
            <w:r w:rsidR="0076413D" w:rsidRPr="004B6535">
              <w:rPr>
                <w:rFonts w:ascii="Calibri" w:eastAsia="Calibri" w:hAnsi="Calibri" w:cs="Calibri"/>
                <w:sz w:val="20"/>
                <w:szCs w:val="20"/>
              </w:rPr>
              <w:t>p</w:t>
            </w:r>
            <w:r w:rsidRPr="004B6535">
              <w:rPr>
                <w:rFonts w:ascii="Calibri" w:eastAsia="Calibri" w:hAnsi="Calibri" w:cs="Calibri"/>
                <w:sz w:val="20"/>
                <w:szCs w:val="20"/>
              </w:rPr>
              <w:t xml:space="preserve">reviously licensed </w:t>
            </w:r>
            <w:r w:rsidR="0076413D" w:rsidRPr="004B6535">
              <w:rPr>
                <w:rFonts w:ascii="Calibri" w:eastAsia="Calibri" w:hAnsi="Calibri" w:cs="Calibri"/>
                <w:sz w:val="20"/>
                <w:szCs w:val="20"/>
              </w:rPr>
              <w:t>s</w:t>
            </w:r>
            <w:r w:rsidR="005C3E7D" w:rsidRPr="004B6535">
              <w:rPr>
                <w:rFonts w:ascii="Calibri" w:eastAsia="Calibri" w:hAnsi="Calibri" w:cs="Calibri"/>
                <w:sz w:val="20"/>
                <w:szCs w:val="20"/>
              </w:rPr>
              <w:t xml:space="preserve">ecurities </w:t>
            </w:r>
            <w:r w:rsidRPr="004B6535">
              <w:rPr>
                <w:rFonts w:ascii="Calibri" w:eastAsia="Calibri" w:hAnsi="Calibri" w:cs="Calibri"/>
                <w:sz w:val="20"/>
                <w:szCs w:val="20"/>
              </w:rPr>
              <w:t>broker), Web, eCommerce, Education, Real Estate, Aerospace, (Development, COTS, Production</w:t>
            </w:r>
            <w:r w:rsidR="00003EF9">
              <w:rPr>
                <w:rFonts w:ascii="Calibri" w:eastAsia="Calibri" w:hAnsi="Calibri" w:cs="Calibri"/>
                <w:sz w:val="20"/>
                <w:szCs w:val="20"/>
              </w:rPr>
              <w:t xml:space="preserve"> </w:t>
            </w:r>
            <w:r w:rsidR="00003EF9" w:rsidRPr="004B6535">
              <w:rPr>
                <w:rFonts w:ascii="Calibri" w:eastAsia="Calibri" w:hAnsi="Calibri" w:cs="Calibri"/>
                <w:sz w:val="20"/>
                <w:szCs w:val="20"/>
              </w:rPr>
              <w:t>Support</w:t>
            </w:r>
            <w:r w:rsidRPr="004B6535">
              <w:rPr>
                <w:rFonts w:ascii="Calibri" w:eastAsia="Calibri" w:hAnsi="Calibri" w:cs="Calibri"/>
                <w:sz w:val="20"/>
                <w:szCs w:val="20"/>
              </w:rPr>
              <w:t xml:space="preserve"> </w:t>
            </w:r>
            <w:r w:rsidR="00003EF9">
              <w:rPr>
                <w:rFonts w:ascii="Calibri" w:eastAsia="Calibri" w:hAnsi="Calibri" w:cs="Calibri"/>
                <w:sz w:val="20"/>
                <w:szCs w:val="20"/>
              </w:rPr>
              <w:t xml:space="preserve"> with emphasis on Cyber Security and Data Loss Prevention</w:t>
            </w:r>
            <w:r w:rsidRPr="004B6535">
              <w:rPr>
                <w:rFonts w:ascii="Calibri" w:eastAsia="Calibri" w:hAnsi="Calibri" w:cs="Calibri"/>
                <w:sz w:val="20"/>
                <w:szCs w:val="20"/>
              </w:rPr>
              <w:t>) and infrastructure projects including the following strengths:</w:t>
            </w:r>
          </w:p>
          <w:p w14:paraId="6B50259A" w14:textId="4A496704"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Project Management, Product Owner, SCRUM Master Certifications &amp; experience with multiple Project life cycle methodologies (Agile/Product Owner/Scru</w:t>
            </w:r>
            <w:r w:rsidR="00754352" w:rsidRPr="004B6535">
              <w:rPr>
                <w:rFonts w:ascii="Calibri" w:eastAsia="Calibri" w:hAnsi="Calibri" w:cs="Calibri"/>
                <w:sz w:val="20"/>
                <w:szCs w:val="20"/>
              </w:rPr>
              <w:t>m</w:t>
            </w:r>
            <w:r w:rsidRPr="004B6535">
              <w:rPr>
                <w:rFonts w:ascii="Calibri" w:eastAsia="Calibri" w:hAnsi="Calibri" w:cs="Calibri"/>
                <w:sz w:val="20"/>
                <w:szCs w:val="20"/>
              </w:rPr>
              <w:t>, Kanban, SAF</w:t>
            </w:r>
            <w:r w:rsidR="00452A9D">
              <w:rPr>
                <w:rFonts w:ascii="Calibri" w:eastAsia="Calibri" w:hAnsi="Calibri" w:cs="Calibri"/>
                <w:sz w:val="20"/>
                <w:szCs w:val="20"/>
              </w:rPr>
              <w:t>e</w:t>
            </w:r>
            <w:r w:rsidRPr="004B6535">
              <w:rPr>
                <w:rFonts w:ascii="Calibri" w:eastAsia="Calibri" w:hAnsi="Calibri" w:cs="Calibri"/>
                <w:sz w:val="20"/>
                <w:szCs w:val="20"/>
              </w:rPr>
              <w:t>, RUP/UML, Waterfall, PMI/PMBOK, Global Systems Methodology)</w:t>
            </w:r>
          </w:p>
          <w:p w14:paraId="7CBF752F" w14:textId="4A2879A9" w:rsidR="00C266F2" w:rsidRPr="004B6535" w:rsidRDefault="00794C99"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Excellent</w:t>
            </w:r>
            <w:r>
              <w:rPr>
                <w:rFonts w:ascii="Calibri" w:eastAsia="Calibri" w:hAnsi="Calibri" w:cs="Calibri"/>
                <w:sz w:val="20"/>
                <w:szCs w:val="20"/>
              </w:rPr>
              <w:t xml:space="preserve"> </w:t>
            </w:r>
            <w:r w:rsidRPr="004B6535">
              <w:rPr>
                <w:rFonts w:ascii="Calibri" w:eastAsia="Calibri" w:hAnsi="Calibri" w:cs="Calibri"/>
                <w:sz w:val="20"/>
                <w:szCs w:val="20"/>
              </w:rPr>
              <w:t>written and verbal communication skills</w:t>
            </w:r>
            <w:r w:rsidR="005E0B76">
              <w:rPr>
                <w:rFonts w:ascii="Calibri" w:eastAsia="Calibri" w:hAnsi="Calibri" w:cs="Calibri"/>
                <w:sz w:val="20"/>
                <w:szCs w:val="20"/>
              </w:rPr>
              <w:t xml:space="preserve"> </w:t>
            </w:r>
            <w:r w:rsidR="00C266F2" w:rsidRPr="004B6535">
              <w:rPr>
                <w:rFonts w:ascii="Calibri" w:eastAsia="Calibri" w:hAnsi="Calibri" w:cs="Calibri"/>
                <w:sz w:val="20"/>
                <w:szCs w:val="20"/>
              </w:rPr>
              <w:t>process re-engineering</w:t>
            </w:r>
            <w:r w:rsidR="004E416B">
              <w:rPr>
                <w:rFonts w:ascii="Calibri" w:eastAsia="Calibri" w:hAnsi="Calibri" w:cs="Calibri"/>
                <w:sz w:val="20"/>
                <w:szCs w:val="20"/>
              </w:rPr>
              <w:t xml:space="preserve">, digital </w:t>
            </w:r>
            <w:proofErr w:type="gramStart"/>
            <w:r w:rsidR="004E416B">
              <w:rPr>
                <w:rFonts w:ascii="Calibri" w:eastAsia="Calibri" w:hAnsi="Calibri" w:cs="Calibri"/>
                <w:sz w:val="20"/>
                <w:szCs w:val="20"/>
              </w:rPr>
              <w:t>transformation</w:t>
            </w:r>
            <w:proofErr w:type="gramEnd"/>
            <w:r w:rsidR="004E416B">
              <w:rPr>
                <w:rFonts w:ascii="Calibri" w:eastAsia="Calibri" w:hAnsi="Calibri" w:cs="Calibri"/>
                <w:sz w:val="20"/>
                <w:szCs w:val="20"/>
              </w:rPr>
              <w:t xml:space="preserve"> and data </w:t>
            </w:r>
            <w:r w:rsidR="005E0B76">
              <w:rPr>
                <w:rFonts w:ascii="Calibri" w:eastAsia="Calibri" w:hAnsi="Calibri" w:cs="Calibri"/>
                <w:sz w:val="20"/>
                <w:szCs w:val="20"/>
              </w:rPr>
              <w:t>migration.</w:t>
            </w:r>
          </w:p>
          <w:p w14:paraId="57FF902C" w14:textId="3C58509B"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 xml:space="preserve">Extensive Quality Assurance, </w:t>
            </w:r>
            <w:r w:rsidR="000E405D" w:rsidRPr="004B6535">
              <w:rPr>
                <w:rFonts w:ascii="Calibri" w:eastAsia="Calibri" w:hAnsi="Calibri" w:cs="Calibri"/>
                <w:sz w:val="20"/>
                <w:szCs w:val="20"/>
              </w:rPr>
              <w:t>Validation,</w:t>
            </w:r>
            <w:r w:rsidRPr="004B6535">
              <w:rPr>
                <w:rFonts w:ascii="Calibri" w:eastAsia="Calibri" w:hAnsi="Calibri" w:cs="Calibri"/>
                <w:sz w:val="20"/>
                <w:szCs w:val="20"/>
              </w:rPr>
              <w:t xml:space="preserve"> and IT testing background (Unit, Functional, Integration, Regression, UAT, white-box, black-box, load, performance, smoke, End-2-End (E2E), IQ, OQ, PQ) with use of manual and automated test tools</w:t>
            </w:r>
            <w:r w:rsidR="005E0B76">
              <w:rPr>
                <w:rFonts w:ascii="Calibri" w:eastAsia="Calibri" w:hAnsi="Calibri" w:cs="Calibri"/>
                <w:sz w:val="20"/>
                <w:szCs w:val="20"/>
              </w:rPr>
              <w:t>.</w:t>
            </w:r>
          </w:p>
          <w:p w14:paraId="024ACAD2" w14:textId="17CEADFD"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Preparation of all project life cycle documentation, (URS</w:t>
            </w:r>
            <w:r w:rsidR="005E0B76">
              <w:rPr>
                <w:rFonts w:ascii="Calibri" w:eastAsia="Calibri" w:hAnsi="Calibri" w:cs="Calibri"/>
                <w:sz w:val="20"/>
                <w:szCs w:val="20"/>
              </w:rPr>
              <w:t xml:space="preserve">, </w:t>
            </w:r>
            <w:r w:rsidR="000C694C" w:rsidRPr="004B6535">
              <w:rPr>
                <w:rFonts w:ascii="Calibri" w:eastAsia="Calibri" w:hAnsi="Calibri" w:cs="Calibri"/>
                <w:sz w:val="20"/>
                <w:szCs w:val="20"/>
              </w:rPr>
              <w:t>User Stories, Use Cases,</w:t>
            </w:r>
            <w:r w:rsidRPr="004B6535">
              <w:rPr>
                <w:rFonts w:ascii="Calibri" w:eastAsia="Calibri" w:hAnsi="Calibri" w:cs="Calibri"/>
                <w:sz w:val="20"/>
                <w:szCs w:val="20"/>
              </w:rPr>
              <w:t xml:space="preserve"> FS, DS, Trace Matrix, Test Plans &amp; Scripts, Validation Master Plans, IQ, OQ, PQ, Gap Analysis, Final Summary Reports, Sprint Plans etc.) </w:t>
            </w:r>
          </w:p>
          <w:p w14:paraId="0A537DCF" w14:textId="39E5FDA9"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Strong knowledge of FDA Regulatory Requirements (21CFR Part 11, 210, 211, 820, EMEA, ERES, Healthcare Regulatory</w:t>
            </w:r>
            <w:r w:rsidR="005E0B76">
              <w:rPr>
                <w:rFonts w:ascii="Calibri" w:eastAsia="Calibri" w:hAnsi="Calibri" w:cs="Calibri"/>
                <w:sz w:val="20"/>
                <w:szCs w:val="20"/>
              </w:rPr>
              <w:t xml:space="preserve"> (HIPA</w:t>
            </w:r>
            <w:r w:rsidR="00C6192F">
              <w:rPr>
                <w:rFonts w:ascii="Calibri" w:eastAsia="Calibri" w:hAnsi="Calibri" w:cs="Calibri"/>
                <w:sz w:val="20"/>
                <w:szCs w:val="20"/>
              </w:rPr>
              <w:t>A</w:t>
            </w:r>
            <w:r w:rsidR="005E0B76">
              <w:rPr>
                <w:rFonts w:ascii="Calibri" w:eastAsia="Calibri" w:hAnsi="Calibri" w:cs="Calibri"/>
                <w:sz w:val="20"/>
                <w:szCs w:val="20"/>
              </w:rPr>
              <w:t>)</w:t>
            </w:r>
            <w:r w:rsidRPr="004B6535">
              <w:rPr>
                <w:rFonts w:ascii="Calibri" w:eastAsia="Calibri" w:hAnsi="Calibri" w:cs="Calibri"/>
                <w:sz w:val="20"/>
                <w:szCs w:val="20"/>
              </w:rPr>
              <w:t>)</w:t>
            </w:r>
          </w:p>
          <w:p w14:paraId="400E256D" w14:textId="47410586" w:rsidR="00C266F2" w:rsidRPr="004B6535" w:rsidRDefault="00C266F2" w:rsidP="00C266F2">
            <w:pPr>
              <w:numPr>
                <w:ilvl w:val="0"/>
                <w:numId w:val="7"/>
              </w:numPr>
              <w:ind w:left="360" w:hanging="360"/>
              <w:rPr>
                <w:rFonts w:ascii="Calibri" w:eastAsia="Calibri" w:hAnsi="Calibri" w:cs="Calibri"/>
                <w:sz w:val="20"/>
                <w:szCs w:val="20"/>
              </w:rPr>
            </w:pPr>
            <w:r w:rsidRPr="004B6535">
              <w:rPr>
                <w:rFonts w:ascii="Calibri" w:eastAsia="Calibri" w:hAnsi="Calibri" w:cs="Calibri"/>
                <w:sz w:val="20"/>
                <w:szCs w:val="20"/>
              </w:rPr>
              <w:t xml:space="preserve">Knowledge of Sarbanes-Oxley Regulations, Global Harmonization Task Force guidance), GMP/GxP Certified, CAPA, GAMP5, IQ/OQ/PQ Validation, Integration/Regression/UAT testing, and documentation preparation and execution, Computerized Systems Validation (CSV, Equipment and Environmental (FQ’s)); </w:t>
            </w:r>
            <w:r w:rsidRPr="004B6535">
              <w:rPr>
                <w:rFonts w:ascii="Calibri" w:eastAsia="Calibri" w:hAnsi="Calibri" w:cs="Calibri"/>
                <w:color w:val="333333"/>
                <w:sz w:val="20"/>
                <w:szCs w:val="20"/>
              </w:rPr>
              <w:t>FMEA and FTA hazard analysis)</w:t>
            </w:r>
          </w:p>
          <w:p w14:paraId="79BE8C0B" w14:textId="6D25FF94"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 xml:space="preserve">Extensive experience with Data Migration projects (ETL, Data </w:t>
            </w:r>
            <w:r w:rsidR="005E0B76">
              <w:rPr>
                <w:rFonts w:ascii="Calibri" w:eastAsia="Calibri" w:hAnsi="Calibri" w:cs="Calibri"/>
                <w:sz w:val="20"/>
                <w:szCs w:val="20"/>
              </w:rPr>
              <w:t xml:space="preserve">Migration, </w:t>
            </w:r>
            <w:r w:rsidRPr="004B6535">
              <w:rPr>
                <w:rFonts w:ascii="Calibri" w:eastAsia="Calibri" w:hAnsi="Calibri" w:cs="Calibri"/>
                <w:sz w:val="20"/>
                <w:szCs w:val="20"/>
              </w:rPr>
              <w:t xml:space="preserve">Cleansing, </w:t>
            </w:r>
            <w:r w:rsidR="007C34B4" w:rsidRPr="004B6535">
              <w:rPr>
                <w:rFonts w:ascii="Calibri" w:eastAsia="Calibri" w:hAnsi="Calibri" w:cs="Calibri"/>
                <w:sz w:val="20"/>
                <w:szCs w:val="20"/>
              </w:rPr>
              <w:t xml:space="preserve">Data Mapping, </w:t>
            </w:r>
            <w:r w:rsidRPr="004B6535">
              <w:rPr>
                <w:rFonts w:ascii="Calibri" w:eastAsia="Calibri" w:hAnsi="Calibri" w:cs="Calibri"/>
                <w:sz w:val="20"/>
                <w:szCs w:val="20"/>
              </w:rPr>
              <w:t>Verification, Conversion, Tableau, BO/BI, etc.), Data Security</w:t>
            </w:r>
          </w:p>
          <w:p w14:paraId="1E0F8187" w14:textId="70CFD5C3" w:rsidR="00C266F2" w:rsidRPr="004B6535" w:rsidRDefault="00C266F2" w:rsidP="00C266F2">
            <w:pPr>
              <w:numPr>
                <w:ilvl w:val="0"/>
                <w:numId w:val="7"/>
              </w:numPr>
              <w:ind w:left="360" w:hanging="360"/>
              <w:rPr>
                <w:rFonts w:ascii="Calibri" w:eastAsia="Calibri" w:hAnsi="Calibri" w:cs="Calibri"/>
                <w:b/>
                <w:sz w:val="20"/>
                <w:szCs w:val="20"/>
              </w:rPr>
            </w:pPr>
            <w:r w:rsidRPr="004B6535">
              <w:rPr>
                <w:rFonts w:ascii="Calibri" w:eastAsia="Calibri" w:hAnsi="Calibri" w:cs="Calibri"/>
                <w:sz w:val="20"/>
                <w:szCs w:val="20"/>
              </w:rPr>
              <w:t xml:space="preserve">Change Control Management </w:t>
            </w:r>
          </w:p>
          <w:p w14:paraId="45099573" w14:textId="221DF0B1" w:rsidR="00C266F2" w:rsidRPr="00C266F2" w:rsidRDefault="00C266F2" w:rsidP="00C266F2"/>
        </w:tc>
      </w:tr>
      <w:tr w:rsidR="001B2ABD" w14:paraId="7CBFF475" w14:textId="77777777" w:rsidTr="001B2ABD">
        <w:tc>
          <w:tcPr>
            <w:tcW w:w="3600" w:type="dxa"/>
          </w:tcPr>
          <w:p w14:paraId="6132FA8C" w14:textId="35ED9565" w:rsidR="00036450" w:rsidRDefault="00036450" w:rsidP="00D061F6"/>
          <w:p w14:paraId="7BC2B289" w14:textId="78EE3C10" w:rsidR="00036450" w:rsidRPr="00795422" w:rsidRDefault="001E6053" w:rsidP="00036450">
            <w:pPr>
              <w:rPr>
                <w:b/>
                <w:bCs/>
                <w:sz w:val="24"/>
                <w:szCs w:val="24"/>
              </w:rPr>
            </w:pPr>
            <w:r>
              <w:rPr>
                <w:b/>
                <w:bCs/>
                <w:sz w:val="24"/>
                <w:szCs w:val="24"/>
              </w:rPr>
              <w:t xml:space="preserve">Product Owner, </w:t>
            </w:r>
            <w:r w:rsidR="001A2727">
              <w:rPr>
                <w:b/>
                <w:bCs/>
                <w:sz w:val="24"/>
                <w:szCs w:val="24"/>
              </w:rPr>
              <w:t xml:space="preserve">Certified </w:t>
            </w:r>
            <w:r w:rsidR="00795422" w:rsidRPr="00795422">
              <w:rPr>
                <w:b/>
                <w:bCs/>
                <w:sz w:val="24"/>
                <w:szCs w:val="24"/>
              </w:rPr>
              <w:t>Project Manager, Business Analyst, Test Validation Manager/Lead</w:t>
            </w:r>
          </w:p>
          <w:sdt>
            <w:sdtPr>
              <w:id w:val="-1954003311"/>
              <w:placeholder>
                <w:docPart w:val="0325BAC7BCAB4BB790DDBB1760B4431F"/>
              </w:placeholder>
              <w:temporary/>
              <w:showingPlcHdr/>
              <w15:appearance w15:val="hidden"/>
            </w:sdtPr>
            <w:sdtEndPr/>
            <w:sdtContent>
              <w:p w14:paraId="77481E43" w14:textId="77777777" w:rsidR="00036450" w:rsidRPr="00CB0055" w:rsidRDefault="00CB0055" w:rsidP="00CB0055">
                <w:pPr>
                  <w:pStyle w:val="Heading3"/>
                </w:pPr>
                <w:r w:rsidRPr="00CB0055">
                  <w:t>Contact</w:t>
                </w:r>
              </w:p>
            </w:sdtContent>
          </w:sdt>
          <w:sdt>
            <w:sdtPr>
              <w:id w:val="1111563247"/>
              <w:placeholder>
                <w:docPart w:val="9FD9642CB2CD479FAE6A6A59440232EB"/>
              </w:placeholder>
              <w:temporary/>
              <w:showingPlcHdr/>
              <w15:appearance w15:val="hidden"/>
            </w:sdtPr>
            <w:sdtEndPr/>
            <w:sdtContent>
              <w:p w14:paraId="24BDF125" w14:textId="77777777" w:rsidR="004D3011" w:rsidRDefault="004D3011" w:rsidP="004D3011">
                <w:r w:rsidRPr="004D3011">
                  <w:t>PHONE:</w:t>
                </w:r>
              </w:p>
            </w:sdtContent>
          </w:sdt>
          <w:p w14:paraId="25D8D536" w14:textId="52AFB285" w:rsidR="004D3011" w:rsidRDefault="00712AD3" w:rsidP="004D3011">
            <w:r>
              <w:t>310-321-2856</w:t>
            </w:r>
          </w:p>
          <w:p w14:paraId="0A783803" w14:textId="77777777" w:rsidR="004D3011" w:rsidRPr="004D3011" w:rsidRDefault="004D3011" w:rsidP="004D3011"/>
          <w:sdt>
            <w:sdtPr>
              <w:id w:val="67859272"/>
              <w:placeholder>
                <w:docPart w:val="DCFDBBFD1D3340E6892DA124A1F9B8D2"/>
              </w:placeholder>
              <w:temporary/>
              <w:showingPlcHdr/>
              <w15:appearance w15:val="hidden"/>
            </w:sdtPr>
            <w:sdtEndPr/>
            <w:sdtContent>
              <w:p w14:paraId="410971D4" w14:textId="77777777" w:rsidR="004D3011" w:rsidRDefault="004D3011" w:rsidP="004D3011">
                <w:r w:rsidRPr="004D3011">
                  <w:t>WEBSITE:</w:t>
                </w:r>
              </w:p>
            </w:sdtContent>
          </w:sdt>
          <w:p w14:paraId="2260A856" w14:textId="5D2D9760" w:rsidR="004D3011" w:rsidRDefault="00712AD3" w:rsidP="004D3011">
            <w:r>
              <w:t>Linked-in</w:t>
            </w:r>
            <w:r w:rsidR="005E0B76">
              <w:t>/lougine-scott</w:t>
            </w:r>
          </w:p>
          <w:p w14:paraId="7126A84E" w14:textId="77777777" w:rsidR="004D3011" w:rsidRDefault="004D3011" w:rsidP="004D3011"/>
          <w:sdt>
            <w:sdtPr>
              <w:id w:val="-240260293"/>
              <w:placeholder>
                <w:docPart w:val="99090519B7934A94A182EC794BB48B1C"/>
              </w:placeholder>
              <w:temporary/>
              <w:showingPlcHdr/>
              <w15:appearance w15:val="hidden"/>
            </w:sdtPr>
            <w:sdtEndPr/>
            <w:sdtContent>
              <w:p w14:paraId="7313B9F6" w14:textId="77777777" w:rsidR="004D3011" w:rsidRDefault="004D3011" w:rsidP="004D3011">
                <w:r w:rsidRPr="004D3011">
                  <w:t>EMAIL:</w:t>
                </w:r>
              </w:p>
            </w:sdtContent>
          </w:sdt>
          <w:p w14:paraId="56D1F57F" w14:textId="68FEB1B6" w:rsidR="00036450" w:rsidRDefault="007C6E55" w:rsidP="004D3011">
            <w:hyperlink r:id="rId12" w:history="1">
              <w:r w:rsidR="00652A58" w:rsidRPr="00D97A8E">
                <w:rPr>
                  <w:rStyle w:val="Hyperlink"/>
                </w:rPr>
                <w:t>louginescott@gmail.com</w:t>
              </w:r>
            </w:hyperlink>
          </w:p>
          <w:p w14:paraId="796C7D0D" w14:textId="53E5E524" w:rsidR="00652A58" w:rsidRDefault="00652A58" w:rsidP="004D3011"/>
          <w:p w14:paraId="359472B1" w14:textId="77777777" w:rsidR="00652A58" w:rsidRPr="00E4381A" w:rsidRDefault="00652A58" w:rsidP="004D3011">
            <w:pPr>
              <w:rPr>
                <w:rStyle w:val="Hyperlink"/>
              </w:rPr>
            </w:pPr>
          </w:p>
          <w:sdt>
            <w:sdtPr>
              <w:rPr>
                <w:color w:val="B85A22" w:themeColor="accent2" w:themeShade="BF"/>
                <w:u w:val="single"/>
              </w:rPr>
              <w:id w:val="-1444214663"/>
              <w:placeholder>
                <w:docPart w:val="1B3B6D4F33DA4046AF03CEE1168C9AB3"/>
              </w:placeholder>
              <w:temporary/>
              <w:showingPlcHdr/>
              <w15:appearance w15:val="hidden"/>
            </w:sdtPr>
            <w:sdtEndPr>
              <w:rPr>
                <w:color w:val="548AB7" w:themeColor="accent1" w:themeShade="BF"/>
                <w:u w:val="none"/>
              </w:rPr>
            </w:sdtEndPr>
            <w:sdtContent>
              <w:p w14:paraId="4FC3EEF7" w14:textId="77777777" w:rsidR="004D3011" w:rsidRPr="00CB0055" w:rsidRDefault="00CB0055" w:rsidP="00CB0055">
                <w:pPr>
                  <w:pStyle w:val="Heading3"/>
                </w:pPr>
                <w:r w:rsidRPr="00CB0055">
                  <w:t>Hobbies</w:t>
                </w:r>
              </w:p>
            </w:sdtContent>
          </w:sdt>
          <w:p w14:paraId="2AB34DCD" w14:textId="1B0919F1" w:rsidR="004D3011" w:rsidRDefault="00525BE3" w:rsidP="004D3011">
            <w:r>
              <w:t>Design</w:t>
            </w:r>
          </w:p>
          <w:p w14:paraId="3BBC83AB" w14:textId="00905577" w:rsidR="004D3011" w:rsidRDefault="00853565" w:rsidP="004D3011">
            <w:r>
              <w:t>Writing</w:t>
            </w:r>
          </w:p>
          <w:p w14:paraId="4A141AED" w14:textId="5FFFFA35" w:rsidR="004D3011" w:rsidRDefault="00853565" w:rsidP="004D3011">
            <w:r>
              <w:t>Tennis, Golf</w:t>
            </w:r>
          </w:p>
          <w:p w14:paraId="299393DF" w14:textId="77777777" w:rsidR="004D3011" w:rsidRDefault="00333003" w:rsidP="004D3011">
            <w:r>
              <w:t>Travel</w:t>
            </w:r>
          </w:p>
          <w:p w14:paraId="0059CDD8" w14:textId="32B9A97C" w:rsidR="000B1007" w:rsidRPr="004D3011" w:rsidRDefault="000B1007" w:rsidP="004D3011">
            <w:r>
              <w:t>Dancing</w:t>
            </w:r>
          </w:p>
        </w:tc>
        <w:tc>
          <w:tcPr>
            <w:tcW w:w="720" w:type="dxa"/>
          </w:tcPr>
          <w:p w14:paraId="103A7F7C" w14:textId="77777777" w:rsidR="001B2ABD" w:rsidRDefault="001B2ABD" w:rsidP="000C45FF">
            <w:pPr>
              <w:tabs>
                <w:tab w:val="left" w:pos="990"/>
              </w:tabs>
            </w:pPr>
          </w:p>
        </w:tc>
        <w:tc>
          <w:tcPr>
            <w:tcW w:w="6470" w:type="dxa"/>
          </w:tcPr>
          <w:sdt>
            <w:sdtPr>
              <w:id w:val="1001553383"/>
              <w:placeholder>
                <w:docPart w:val="F092E44209414FC29F8E1018ECA9AB28"/>
              </w:placeholder>
              <w:temporary/>
              <w:showingPlcHdr/>
              <w15:appearance w15:val="hidden"/>
            </w:sdtPr>
            <w:sdtEndPr/>
            <w:sdtContent>
              <w:p w14:paraId="64C60809" w14:textId="77777777" w:rsidR="00036450" w:rsidRDefault="00036450" w:rsidP="00036450">
                <w:pPr>
                  <w:pStyle w:val="Heading2"/>
                </w:pPr>
                <w:r w:rsidRPr="00036450">
                  <w:t>WORK EXPERIENCE</w:t>
                </w:r>
              </w:p>
            </w:sdtContent>
          </w:sdt>
          <w:p w14:paraId="661FF627" w14:textId="1BF80B93" w:rsidR="004B2384" w:rsidRPr="004B6535" w:rsidRDefault="00AB6BF4" w:rsidP="004B2384">
            <w:pPr>
              <w:rPr>
                <w:rFonts w:ascii="Calibri" w:eastAsia="Calibri" w:hAnsi="Calibri" w:cs="Calibri"/>
                <w:b/>
                <w:sz w:val="20"/>
                <w:szCs w:val="20"/>
              </w:rPr>
            </w:pPr>
            <w:r w:rsidRPr="004B6535">
              <w:rPr>
                <w:rFonts w:ascii="Calibri" w:eastAsia="Calibri" w:hAnsi="Calibri" w:cs="Calibri"/>
                <w:b/>
                <w:sz w:val="20"/>
                <w:szCs w:val="20"/>
              </w:rPr>
              <w:t>Humana, Inc.</w:t>
            </w:r>
            <w:r w:rsidR="00105276" w:rsidRPr="004B6535">
              <w:rPr>
                <w:rFonts w:ascii="Calibri" w:eastAsia="Calibri" w:hAnsi="Calibri" w:cs="Calibri"/>
                <w:b/>
                <w:sz w:val="20"/>
                <w:szCs w:val="20"/>
              </w:rPr>
              <w:t xml:space="preserve"> </w:t>
            </w:r>
          </w:p>
          <w:p w14:paraId="1A8BA56C" w14:textId="6C87B286"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02/2020 to</w:t>
            </w:r>
            <w:r w:rsidR="00CA0738" w:rsidRPr="004B6535">
              <w:rPr>
                <w:rFonts w:ascii="Calibri" w:eastAsia="Calibri" w:hAnsi="Calibri" w:cs="Calibri"/>
                <w:b/>
                <w:sz w:val="20"/>
                <w:szCs w:val="20"/>
              </w:rPr>
              <w:t xml:space="preserve"> 10</w:t>
            </w:r>
            <w:r w:rsidRPr="004B6535">
              <w:rPr>
                <w:rFonts w:ascii="Calibri" w:eastAsia="Calibri" w:hAnsi="Calibri" w:cs="Calibri"/>
                <w:b/>
                <w:sz w:val="20"/>
                <w:szCs w:val="20"/>
              </w:rPr>
              <w:t xml:space="preserve">/2020 - </w:t>
            </w:r>
            <w:r w:rsidR="00CA0738" w:rsidRPr="004B6535">
              <w:rPr>
                <w:rFonts w:ascii="Calibri" w:eastAsia="Calibri" w:hAnsi="Calibri" w:cs="Calibri"/>
                <w:b/>
                <w:sz w:val="20"/>
                <w:szCs w:val="20"/>
              </w:rPr>
              <w:t>Re</w:t>
            </w:r>
            <w:r w:rsidRPr="004B6535">
              <w:rPr>
                <w:rFonts w:ascii="Calibri" w:eastAsia="Calibri" w:hAnsi="Calibri" w:cs="Calibri"/>
                <w:b/>
                <w:sz w:val="20"/>
                <w:szCs w:val="20"/>
              </w:rPr>
              <w:t>mote</w:t>
            </w:r>
          </w:p>
          <w:p w14:paraId="7A55D967" w14:textId="37264848"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Project Manager</w:t>
            </w:r>
            <w:r w:rsidR="009E3F00">
              <w:rPr>
                <w:rFonts w:ascii="Calibri" w:eastAsia="Calibri" w:hAnsi="Calibri" w:cs="Calibri"/>
                <w:b/>
                <w:sz w:val="20"/>
                <w:szCs w:val="20"/>
              </w:rPr>
              <w:t xml:space="preserve"> (PMO)</w:t>
            </w:r>
            <w:r w:rsidR="00CD2477">
              <w:rPr>
                <w:rFonts w:ascii="Calibri" w:eastAsia="Calibri" w:hAnsi="Calibri" w:cs="Calibri"/>
                <w:b/>
                <w:sz w:val="20"/>
                <w:szCs w:val="20"/>
              </w:rPr>
              <w:t xml:space="preserve"> </w:t>
            </w:r>
            <w:r w:rsidRPr="004B6535">
              <w:rPr>
                <w:rFonts w:ascii="Calibri" w:eastAsia="Calibri" w:hAnsi="Calibri" w:cs="Calibri"/>
                <w:b/>
                <w:sz w:val="20"/>
                <w:szCs w:val="20"/>
              </w:rPr>
              <w:t xml:space="preserve">– (Medicare </w:t>
            </w:r>
            <w:r w:rsidR="005B74E5">
              <w:rPr>
                <w:rFonts w:ascii="Calibri" w:eastAsia="Calibri" w:hAnsi="Calibri" w:cs="Calibri"/>
                <w:b/>
                <w:sz w:val="20"/>
                <w:szCs w:val="20"/>
              </w:rPr>
              <w:t xml:space="preserve">Customer </w:t>
            </w:r>
            <w:r w:rsidRPr="004B6535">
              <w:rPr>
                <w:rFonts w:ascii="Calibri" w:eastAsia="Calibri" w:hAnsi="Calibri" w:cs="Calibri"/>
                <w:b/>
                <w:sz w:val="20"/>
                <w:szCs w:val="20"/>
              </w:rPr>
              <w:t>Portal</w:t>
            </w:r>
            <w:r w:rsidR="00BE0EA1">
              <w:rPr>
                <w:rFonts w:ascii="Calibri" w:eastAsia="Calibri" w:hAnsi="Calibri" w:cs="Calibri"/>
                <w:b/>
                <w:sz w:val="20"/>
                <w:szCs w:val="20"/>
              </w:rPr>
              <w:t>/Chatbot</w:t>
            </w:r>
            <w:r w:rsidRPr="004B6535">
              <w:rPr>
                <w:rFonts w:ascii="Calibri" w:eastAsia="Calibri" w:hAnsi="Calibri" w:cs="Calibri"/>
                <w:b/>
                <w:sz w:val="20"/>
                <w:szCs w:val="20"/>
              </w:rPr>
              <w:t>)</w:t>
            </w:r>
          </w:p>
          <w:p w14:paraId="4A8234F6" w14:textId="2C3DFDD6" w:rsidR="004B2384" w:rsidRPr="004B6535" w:rsidRDefault="004B2384" w:rsidP="004B2384">
            <w:pPr>
              <w:numPr>
                <w:ilvl w:val="0"/>
                <w:numId w:val="2"/>
              </w:numPr>
              <w:ind w:left="720" w:hanging="360"/>
              <w:rPr>
                <w:rFonts w:ascii="Calibri" w:eastAsia="Calibri" w:hAnsi="Calibri" w:cs="Calibri"/>
                <w:bCs/>
                <w:sz w:val="20"/>
                <w:szCs w:val="20"/>
              </w:rPr>
            </w:pPr>
            <w:r w:rsidRPr="004B6535">
              <w:rPr>
                <w:rFonts w:ascii="Calibri" w:eastAsia="Calibri" w:hAnsi="Calibri" w:cs="Calibri"/>
                <w:bCs/>
                <w:sz w:val="20"/>
                <w:szCs w:val="20"/>
              </w:rPr>
              <w:t>Agile (SAF</w:t>
            </w:r>
            <w:r w:rsidR="00BD71F7">
              <w:rPr>
                <w:rFonts w:ascii="Calibri" w:eastAsia="Calibri" w:hAnsi="Calibri" w:cs="Calibri"/>
                <w:bCs/>
                <w:sz w:val="20"/>
                <w:szCs w:val="20"/>
              </w:rPr>
              <w:t>e</w:t>
            </w:r>
            <w:r w:rsidRPr="004B6535">
              <w:rPr>
                <w:rFonts w:ascii="Calibri" w:eastAsia="Calibri" w:hAnsi="Calibri" w:cs="Calibri"/>
                <w:bCs/>
                <w:sz w:val="20"/>
                <w:szCs w:val="20"/>
              </w:rPr>
              <w:t xml:space="preserve">) and Waterfall hybrid methodology utilized for implementation of re-designed en prem customer-facing Medicare portal architecture </w:t>
            </w:r>
            <w:r w:rsidR="00BE0EA1">
              <w:rPr>
                <w:rFonts w:ascii="Calibri" w:eastAsia="Calibri" w:hAnsi="Calibri" w:cs="Calibri"/>
                <w:bCs/>
                <w:sz w:val="20"/>
                <w:szCs w:val="20"/>
              </w:rPr>
              <w:t xml:space="preserve">to Azure cloud, </w:t>
            </w:r>
            <w:r w:rsidRPr="004B6535">
              <w:rPr>
                <w:rFonts w:ascii="Calibri" w:eastAsia="Calibri" w:hAnsi="Calibri" w:cs="Calibri"/>
                <w:bCs/>
                <w:sz w:val="20"/>
                <w:szCs w:val="20"/>
              </w:rPr>
              <w:t xml:space="preserve">supporting increased customer website traffic. </w:t>
            </w:r>
          </w:p>
          <w:p w14:paraId="0036949E" w14:textId="77777777" w:rsidR="004B2384" w:rsidRPr="004B6535" w:rsidRDefault="004B2384" w:rsidP="004B2384">
            <w:pPr>
              <w:numPr>
                <w:ilvl w:val="0"/>
                <w:numId w:val="2"/>
              </w:numPr>
              <w:ind w:left="720" w:hanging="360"/>
              <w:rPr>
                <w:rFonts w:ascii="Calibri" w:eastAsia="Calibri" w:hAnsi="Calibri" w:cs="Calibri"/>
                <w:bCs/>
                <w:sz w:val="20"/>
                <w:szCs w:val="20"/>
              </w:rPr>
            </w:pPr>
            <w:r w:rsidRPr="004B6535">
              <w:rPr>
                <w:rFonts w:ascii="Calibri" w:eastAsia="Calibri" w:hAnsi="Calibri" w:cs="Calibri"/>
                <w:bCs/>
                <w:sz w:val="20"/>
                <w:szCs w:val="20"/>
              </w:rPr>
              <w:t>Increased completed customer chat interaction and corporate metrics reporting with integration of vendor hosted chatbot functionality and SalesForce CRM Classic platform architectural re-design.</w:t>
            </w:r>
          </w:p>
          <w:p w14:paraId="48F01D4E" w14:textId="56C2A408" w:rsidR="004B2384" w:rsidRPr="004B6535" w:rsidRDefault="004B2384" w:rsidP="004B2384">
            <w:pPr>
              <w:numPr>
                <w:ilvl w:val="0"/>
                <w:numId w:val="2"/>
              </w:numPr>
              <w:ind w:left="720" w:hanging="360"/>
              <w:rPr>
                <w:rFonts w:ascii="Calibri" w:eastAsia="Calibri" w:hAnsi="Calibri" w:cs="Calibri"/>
                <w:b/>
                <w:sz w:val="20"/>
                <w:szCs w:val="20"/>
              </w:rPr>
            </w:pPr>
            <w:r w:rsidRPr="004B6535">
              <w:rPr>
                <w:rFonts w:ascii="Calibri" w:eastAsia="Calibri" w:hAnsi="Calibri" w:cs="Calibri"/>
                <w:sz w:val="20"/>
                <w:szCs w:val="20"/>
              </w:rPr>
              <w:t>Strengthened Medicare portal site security via deployed enhanced encryption/decryption standard</w:t>
            </w:r>
            <w:r w:rsidR="00003EF9">
              <w:rPr>
                <w:rFonts w:ascii="Calibri" w:eastAsia="Calibri" w:hAnsi="Calibri" w:cs="Calibri"/>
                <w:sz w:val="20"/>
                <w:szCs w:val="20"/>
              </w:rPr>
              <w:t>s and two-factor authentication.</w:t>
            </w:r>
          </w:p>
          <w:p w14:paraId="3EA1241C" w14:textId="77777777" w:rsidR="004B2384" w:rsidRPr="004B6535" w:rsidRDefault="004B2384" w:rsidP="004B2384">
            <w:pPr>
              <w:numPr>
                <w:ilvl w:val="0"/>
                <w:numId w:val="2"/>
              </w:numPr>
              <w:ind w:left="720" w:hanging="360"/>
              <w:rPr>
                <w:rFonts w:ascii="Calibri" w:eastAsia="Calibri" w:hAnsi="Calibri" w:cs="Calibri"/>
                <w:b/>
                <w:sz w:val="20"/>
                <w:szCs w:val="20"/>
              </w:rPr>
            </w:pPr>
            <w:r w:rsidRPr="004B6535">
              <w:rPr>
                <w:rFonts w:ascii="Calibri" w:eastAsia="Calibri" w:hAnsi="Calibri" w:cs="Calibri"/>
                <w:sz w:val="20"/>
                <w:szCs w:val="20"/>
              </w:rPr>
              <w:lastRenderedPageBreak/>
              <w:t>Environment Architecture: (Microsoft Project, Azure Cloud (ADO), Teams, SalesForce (Classic), Webex, SharePoint, ServiceNow, Clarity).  Legacy system and interface decommissioning.</w:t>
            </w:r>
          </w:p>
          <w:p w14:paraId="46F3282E" w14:textId="77658B61" w:rsidR="004B2384" w:rsidRPr="004B6535" w:rsidRDefault="004B2384" w:rsidP="004B2384">
            <w:pPr>
              <w:ind w:left="720"/>
              <w:rPr>
                <w:rFonts w:ascii="Calibri" w:eastAsia="Calibri" w:hAnsi="Calibri" w:cs="Calibri"/>
                <w:b/>
                <w:sz w:val="20"/>
                <w:szCs w:val="20"/>
              </w:rPr>
            </w:pPr>
          </w:p>
          <w:p w14:paraId="795936A9"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Allergan </w:t>
            </w:r>
          </w:p>
          <w:p w14:paraId="6E92FC4F" w14:textId="03B1453A"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10/2019 to 0</w:t>
            </w:r>
            <w:r w:rsidR="00615494" w:rsidRPr="004B6535">
              <w:rPr>
                <w:rFonts w:ascii="Calibri" w:eastAsia="Calibri" w:hAnsi="Calibri" w:cs="Calibri"/>
                <w:b/>
                <w:sz w:val="20"/>
                <w:szCs w:val="20"/>
              </w:rPr>
              <w:t>4</w:t>
            </w:r>
            <w:r w:rsidRPr="004B6535">
              <w:rPr>
                <w:rFonts w:ascii="Calibri" w:eastAsia="Calibri" w:hAnsi="Calibri" w:cs="Calibri"/>
                <w:b/>
                <w:sz w:val="20"/>
                <w:szCs w:val="20"/>
              </w:rPr>
              <w:t>/2020 - Remote</w:t>
            </w:r>
          </w:p>
          <w:p w14:paraId="17E659EA" w14:textId="3E2A6720" w:rsidR="004B2384" w:rsidRPr="004B6535" w:rsidRDefault="00860B4A" w:rsidP="004B2384">
            <w:pPr>
              <w:rPr>
                <w:rFonts w:ascii="Calibri" w:eastAsia="Calibri" w:hAnsi="Calibri" w:cs="Calibri"/>
                <w:b/>
                <w:sz w:val="20"/>
                <w:szCs w:val="20"/>
              </w:rPr>
            </w:pPr>
            <w:r>
              <w:rPr>
                <w:rFonts w:ascii="Calibri" w:eastAsia="Calibri" w:hAnsi="Calibri" w:cs="Calibri"/>
                <w:b/>
                <w:sz w:val="20"/>
                <w:szCs w:val="20"/>
              </w:rPr>
              <w:t>Project Manager/</w:t>
            </w:r>
            <w:r w:rsidR="003E385F">
              <w:rPr>
                <w:rFonts w:ascii="Calibri" w:eastAsia="Calibri" w:hAnsi="Calibri" w:cs="Calibri"/>
                <w:b/>
                <w:sz w:val="20"/>
                <w:szCs w:val="20"/>
              </w:rPr>
              <w:t>Scrum Master</w:t>
            </w:r>
            <w:r w:rsidR="007A716E">
              <w:rPr>
                <w:rFonts w:ascii="Calibri" w:eastAsia="Calibri" w:hAnsi="Calibri" w:cs="Calibri"/>
                <w:b/>
                <w:sz w:val="20"/>
                <w:szCs w:val="20"/>
              </w:rPr>
              <w:t xml:space="preserve"> </w:t>
            </w:r>
            <w:r w:rsidR="004B2384" w:rsidRPr="004B6535">
              <w:rPr>
                <w:rFonts w:ascii="Calibri" w:hAnsi="Calibri" w:cs="Calibri"/>
                <w:b/>
                <w:sz w:val="20"/>
                <w:szCs w:val="20"/>
              </w:rPr>
              <w:t>(</w:t>
            </w:r>
            <w:r w:rsidR="00155D4A">
              <w:rPr>
                <w:rFonts w:ascii="Calibri" w:hAnsi="Calibri" w:cs="Calibri"/>
                <w:b/>
                <w:sz w:val="20"/>
                <w:szCs w:val="20"/>
              </w:rPr>
              <w:t xml:space="preserve">eCommerce </w:t>
            </w:r>
            <w:r w:rsidR="004B2384" w:rsidRPr="004B6535">
              <w:rPr>
                <w:rFonts w:ascii="Calibri" w:hAnsi="Calibri" w:cs="Calibri"/>
                <w:b/>
                <w:bCs/>
                <w:sz w:val="20"/>
                <w:szCs w:val="20"/>
              </w:rPr>
              <w:t>Medical Aesthetics Customer Portal and Interfaces)</w:t>
            </w:r>
          </w:p>
          <w:p w14:paraId="7B14192E" w14:textId="7773AFCA" w:rsidR="004B2384" w:rsidRPr="004B6535" w:rsidRDefault="004B2384" w:rsidP="004B2384">
            <w:pPr>
              <w:numPr>
                <w:ilvl w:val="0"/>
                <w:numId w:val="3"/>
              </w:numPr>
              <w:ind w:left="720" w:hanging="360"/>
              <w:rPr>
                <w:rFonts w:ascii="Calibri" w:eastAsia="Calibri" w:hAnsi="Calibri" w:cs="Calibri"/>
                <w:bCs/>
                <w:sz w:val="20"/>
                <w:szCs w:val="20"/>
              </w:rPr>
            </w:pPr>
            <w:r w:rsidRPr="004B6535">
              <w:rPr>
                <w:rFonts w:ascii="Calibri" w:eastAsia="Calibri" w:hAnsi="Calibri" w:cs="Calibri"/>
                <w:bCs/>
                <w:sz w:val="20"/>
                <w:szCs w:val="20"/>
              </w:rPr>
              <w:t>Agil</w:t>
            </w:r>
            <w:r w:rsidR="003E385F">
              <w:rPr>
                <w:rFonts w:ascii="Calibri" w:eastAsia="Calibri" w:hAnsi="Calibri" w:cs="Calibri"/>
                <w:bCs/>
                <w:sz w:val="20"/>
                <w:szCs w:val="20"/>
              </w:rPr>
              <w:t xml:space="preserve">e/Scrum </w:t>
            </w:r>
            <w:r w:rsidRPr="004B6535">
              <w:rPr>
                <w:rFonts w:ascii="Calibri" w:eastAsia="Calibri" w:hAnsi="Calibri" w:cs="Calibri"/>
                <w:bCs/>
                <w:sz w:val="20"/>
                <w:szCs w:val="20"/>
              </w:rPr>
              <w:t xml:space="preserve">and Waterfall hybrid methodology utilized supporting implementation of re-designed Azure cloud based </w:t>
            </w:r>
            <w:r w:rsidRPr="004B6535">
              <w:rPr>
                <w:rFonts w:ascii="Calibri" w:eastAsia="Calibri" w:hAnsi="Calibri" w:cs="Calibri"/>
                <w:sz w:val="20"/>
                <w:szCs w:val="20"/>
              </w:rPr>
              <w:t>Medical Aesthetics Customer Portal residing on Salesforce Lightning (CC1) platform</w:t>
            </w:r>
            <w:r w:rsidRPr="004B6535">
              <w:rPr>
                <w:rFonts w:ascii="Calibri" w:eastAsia="Calibri" w:hAnsi="Calibri" w:cs="Calibri"/>
                <w:bCs/>
                <w:sz w:val="20"/>
                <w:szCs w:val="20"/>
              </w:rPr>
              <w:t xml:space="preserve"> supporting increased customer website traffic, product sales and training options eliminating manual processes.</w:t>
            </w:r>
          </w:p>
          <w:p w14:paraId="4D16FC3C" w14:textId="041BA0AD" w:rsidR="004B2384" w:rsidRPr="004B6535" w:rsidRDefault="004B2384" w:rsidP="004B2384">
            <w:pPr>
              <w:numPr>
                <w:ilvl w:val="0"/>
                <w:numId w:val="3"/>
              </w:numPr>
              <w:ind w:left="720" w:hanging="360"/>
              <w:rPr>
                <w:rFonts w:ascii="Calibri" w:eastAsia="Calibri" w:hAnsi="Calibri" w:cs="Calibri"/>
                <w:sz w:val="20"/>
                <w:szCs w:val="20"/>
              </w:rPr>
            </w:pPr>
            <w:r w:rsidRPr="004B6535">
              <w:rPr>
                <w:rFonts w:ascii="Calibri" w:eastAsia="Calibri" w:hAnsi="Calibri" w:cs="Calibri"/>
                <w:sz w:val="20"/>
                <w:szCs w:val="20"/>
              </w:rPr>
              <w:t xml:space="preserve">Improved </w:t>
            </w:r>
            <w:r w:rsidR="00003EF9">
              <w:rPr>
                <w:rFonts w:ascii="Calibri" w:eastAsia="Calibri" w:hAnsi="Calibri" w:cs="Calibri"/>
                <w:sz w:val="20"/>
                <w:szCs w:val="20"/>
              </w:rPr>
              <w:t xml:space="preserve">site security with two-factor authentication and </w:t>
            </w:r>
            <w:r w:rsidRPr="004B6535">
              <w:rPr>
                <w:rFonts w:ascii="Calibri" w:eastAsia="Calibri" w:hAnsi="Calibri" w:cs="Calibri"/>
                <w:sz w:val="20"/>
                <w:szCs w:val="20"/>
              </w:rPr>
              <w:t xml:space="preserve">site performance metrics reducing functional issues identified by Physicians, </w:t>
            </w:r>
            <w:r w:rsidR="000E405D" w:rsidRPr="004B6535">
              <w:rPr>
                <w:rFonts w:ascii="Calibri" w:eastAsia="Calibri" w:hAnsi="Calibri" w:cs="Calibri"/>
                <w:sz w:val="20"/>
                <w:szCs w:val="20"/>
              </w:rPr>
              <w:t>Sales,</w:t>
            </w:r>
            <w:r w:rsidRPr="004B6535">
              <w:rPr>
                <w:rFonts w:ascii="Calibri" w:eastAsia="Calibri" w:hAnsi="Calibri" w:cs="Calibri"/>
                <w:sz w:val="20"/>
                <w:szCs w:val="20"/>
              </w:rPr>
              <w:t xml:space="preserve"> and internal Business Users such as improving order processing times, page display times and inquiry response times implementing ETL and SalesForce CRM design changes.</w:t>
            </w:r>
          </w:p>
          <w:p w14:paraId="05D773D3" w14:textId="77777777" w:rsidR="004B2384" w:rsidRPr="004B6535" w:rsidRDefault="004B2384" w:rsidP="004B2384">
            <w:pPr>
              <w:numPr>
                <w:ilvl w:val="0"/>
                <w:numId w:val="3"/>
              </w:numPr>
              <w:ind w:left="720" w:hanging="360"/>
              <w:rPr>
                <w:rFonts w:ascii="Calibri" w:eastAsia="Calibri" w:hAnsi="Calibri" w:cs="Calibri"/>
                <w:sz w:val="20"/>
                <w:szCs w:val="20"/>
              </w:rPr>
            </w:pPr>
            <w:r w:rsidRPr="004B6535">
              <w:rPr>
                <w:rFonts w:ascii="Calibri" w:eastAsia="Calibri" w:hAnsi="Calibri" w:cs="Calibri"/>
                <w:sz w:val="20"/>
                <w:szCs w:val="20"/>
              </w:rPr>
              <w:t>Increased reporting metrics capture of customer questionnaire responses eliminating manual processing.</w:t>
            </w:r>
          </w:p>
          <w:p w14:paraId="358319F4" w14:textId="24DFC475" w:rsidR="004B2384" w:rsidRPr="004B6535" w:rsidRDefault="004B2384" w:rsidP="004B2384">
            <w:pPr>
              <w:numPr>
                <w:ilvl w:val="0"/>
                <w:numId w:val="3"/>
              </w:numPr>
              <w:ind w:left="720" w:hanging="360"/>
              <w:rPr>
                <w:rFonts w:ascii="Calibri" w:eastAsia="Calibri" w:hAnsi="Calibri" w:cs="Calibri"/>
                <w:sz w:val="20"/>
                <w:szCs w:val="20"/>
              </w:rPr>
            </w:pPr>
            <w:r w:rsidRPr="004B6535">
              <w:rPr>
                <w:rFonts w:ascii="Calibri" w:eastAsia="Calibri" w:hAnsi="Calibri" w:cs="Calibri"/>
                <w:sz w:val="20"/>
                <w:szCs w:val="20"/>
              </w:rPr>
              <w:t xml:space="preserve">Increased site Production availability statistics via successful </w:t>
            </w:r>
            <w:r w:rsidR="00C44A0D">
              <w:rPr>
                <w:rFonts w:ascii="Calibri" w:eastAsia="Calibri" w:hAnsi="Calibri" w:cs="Calibri"/>
                <w:sz w:val="20"/>
                <w:szCs w:val="20"/>
              </w:rPr>
              <w:t>defect fix/</w:t>
            </w:r>
            <w:r w:rsidRPr="004B6535">
              <w:rPr>
                <w:rFonts w:ascii="Calibri" w:eastAsia="Calibri" w:hAnsi="Calibri" w:cs="Calibri"/>
                <w:sz w:val="20"/>
                <w:szCs w:val="20"/>
              </w:rPr>
              <w:t>test validation</w:t>
            </w:r>
            <w:r w:rsidR="00C44A0D">
              <w:rPr>
                <w:rFonts w:ascii="Calibri" w:eastAsia="Calibri" w:hAnsi="Calibri" w:cs="Calibri"/>
                <w:sz w:val="20"/>
                <w:szCs w:val="20"/>
              </w:rPr>
              <w:t xml:space="preserve"> management</w:t>
            </w:r>
            <w:r w:rsidRPr="004B6535">
              <w:rPr>
                <w:rFonts w:ascii="Calibri" w:eastAsia="Calibri" w:hAnsi="Calibri" w:cs="Calibri"/>
                <w:sz w:val="20"/>
                <w:szCs w:val="20"/>
              </w:rPr>
              <w:t xml:space="preserve"> supported by creation of detailed requirement</w:t>
            </w:r>
            <w:r w:rsidR="00445DEC">
              <w:rPr>
                <w:rFonts w:ascii="Calibri" w:eastAsia="Calibri" w:hAnsi="Calibri" w:cs="Calibri"/>
                <w:sz w:val="20"/>
                <w:szCs w:val="20"/>
              </w:rPr>
              <w:t>s</w:t>
            </w:r>
            <w:r w:rsidRPr="004B6535">
              <w:rPr>
                <w:rFonts w:ascii="Calibri" w:eastAsia="Calibri" w:hAnsi="Calibri" w:cs="Calibri"/>
                <w:sz w:val="20"/>
                <w:szCs w:val="20"/>
              </w:rPr>
              <w:t xml:space="preserve">/user stories, </w:t>
            </w:r>
            <w:r w:rsidR="00C44A0D">
              <w:rPr>
                <w:rFonts w:ascii="Calibri" w:eastAsia="Calibri" w:hAnsi="Calibri" w:cs="Calibri"/>
                <w:sz w:val="20"/>
                <w:szCs w:val="20"/>
              </w:rPr>
              <w:t xml:space="preserve">code enhancements, </w:t>
            </w:r>
            <w:r w:rsidRPr="004B6535">
              <w:rPr>
                <w:rFonts w:ascii="Calibri" w:eastAsia="Calibri" w:hAnsi="Calibri" w:cs="Calibri"/>
                <w:sz w:val="20"/>
                <w:szCs w:val="20"/>
              </w:rPr>
              <w:t>SIT, QA, Regression, Security, UAT, Performance, Dry Run and Rollback test documentation and execution.</w:t>
            </w:r>
          </w:p>
          <w:p w14:paraId="0187773E" w14:textId="665CE3DF" w:rsidR="004B2384" w:rsidRPr="004B6535" w:rsidRDefault="004B2384" w:rsidP="004B2384">
            <w:pPr>
              <w:numPr>
                <w:ilvl w:val="0"/>
                <w:numId w:val="3"/>
              </w:numPr>
              <w:ind w:left="720" w:hanging="360"/>
              <w:rPr>
                <w:rFonts w:ascii="Calibri" w:eastAsia="Calibri" w:hAnsi="Calibri" w:cs="Calibri"/>
                <w:b/>
                <w:sz w:val="20"/>
                <w:szCs w:val="20"/>
              </w:rPr>
            </w:pPr>
            <w:r w:rsidRPr="004B6535">
              <w:rPr>
                <w:rFonts w:ascii="Calibri" w:hAnsi="Calibri" w:cs="Calibri"/>
                <w:sz w:val="20"/>
                <w:szCs w:val="20"/>
              </w:rPr>
              <w:t>Environment Architecture:</w:t>
            </w:r>
            <w:r w:rsidRPr="004B6535">
              <w:rPr>
                <w:rFonts w:ascii="Calibri" w:eastAsia="Calibri" w:hAnsi="Calibri" w:cs="Calibri"/>
                <w:sz w:val="20"/>
                <w:szCs w:val="20"/>
              </w:rPr>
              <w:t xml:space="preserve"> (Microsoft Project, Teams, Azure Cloud (ADO), SalesForce (Lightning), HP Quality Center, SOAPUI, Postmaster, Webex, SharePoint, </w:t>
            </w:r>
            <w:r w:rsidR="0000580E">
              <w:rPr>
                <w:rFonts w:ascii="Calibri" w:eastAsia="Calibri" w:hAnsi="Calibri" w:cs="Calibri"/>
                <w:sz w:val="20"/>
                <w:szCs w:val="20"/>
              </w:rPr>
              <w:t xml:space="preserve">SAP, Snowflake, </w:t>
            </w:r>
            <w:r w:rsidRPr="004B6535">
              <w:rPr>
                <w:rFonts w:ascii="Calibri" w:eastAsia="Calibri" w:hAnsi="Calibri" w:cs="Calibri"/>
                <w:sz w:val="20"/>
                <w:szCs w:val="20"/>
              </w:rPr>
              <w:t>ServiceNow, etc.)</w:t>
            </w:r>
          </w:p>
          <w:p w14:paraId="44F63195" w14:textId="77777777" w:rsidR="004B2384" w:rsidRPr="004B6535" w:rsidRDefault="004B2384" w:rsidP="004B2384">
            <w:pPr>
              <w:rPr>
                <w:rFonts w:ascii="Calibri" w:eastAsia="Calibri" w:hAnsi="Calibri" w:cs="Calibri"/>
                <w:b/>
                <w:sz w:val="20"/>
                <w:szCs w:val="20"/>
              </w:rPr>
            </w:pPr>
          </w:p>
          <w:p w14:paraId="33D8F37A" w14:textId="1AFA9632"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Sony Studios</w:t>
            </w:r>
            <w:r w:rsidR="00696545" w:rsidRPr="004B6535">
              <w:rPr>
                <w:rFonts w:ascii="Calibri" w:eastAsia="Calibri" w:hAnsi="Calibri" w:cs="Calibri"/>
                <w:b/>
                <w:sz w:val="20"/>
                <w:szCs w:val="20"/>
              </w:rPr>
              <w:t xml:space="preserve"> </w:t>
            </w:r>
          </w:p>
          <w:p w14:paraId="2501662A"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03/2016 to 09/2019</w:t>
            </w:r>
          </w:p>
          <w:p w14:paraId="41B920BD" w14:textId="09EABF7A"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Product Owner/Project Manager</w:t>
            </w:r>
            <w:r w:rsidR="00482EF3">
              <w:rPr>
                <w:rFonts w:ascii="Calibri" w:eastAsia="Calibri" w:hAnsi="Calibri" w:cs="Calibri"/>
                <w:b/>
                <w:sz w:val="20"/>
                <w:szCs w:val="20"/>
              </w:rPr>
              <w:t>/T</w:t>
            </w:r>
            <w:r w:rsidRPr="004B6535">
              <w:rPr>
                <w:rFonts w:ascii="Calibri" w:eastAsia="Calibri" w:hAnsi="Calibri" w:cs="Calibri"/>
                <w:b/>
                <w:sz w:val="20"/>
                <w:szCs w:val="20"/>
              </w:rPr>
              <w:t>est Management</w:t>
            </w:r>
            <w:r w:rsidR="007A716E">
              <w:rPr>
                <w:rFonts w:ascii="Calibri" w:eastAsia="Calibri" w:hAnsi="Calibri" w:cs="Calibri"/>
                <w:b/>
                <w:sz w:val="20"/>
                <w:szCs w:val="20"/>
              </w:rPr>
              <w:t>/Execution</w:t>
            </w:r>
            <w:r w:rsidRPr="004B6535">
              <w:rPr>
                <w:rFonts w:ascii="Calibri" w:eastAsia="Calibri" w:hAnsi="Calibri" w:cs="Calibri"/>
                <w:b/>
                <w:sz w:val="20"/>
                <w:szCs w:val="20"/>
              </w:rPr>
              <w:t xml:space="preserve"> –</w:t>
            </w:r>
            <w:r w:rsidRPr="004B6535">
              <w:rPr>
                <w:rFonts w:ascii="Calibri" w:hAnsi="Calibri" w:cs="Calibri"/>
                <w:b/>
                <w:sz w:val="20"/>
                <w:szCs w:val="20"/>
              </w:rPr>
              <w:t xml:space="preserve"> (Script</w:t>
            </w:r>
            <w:r w:rsidR="00482EF3">
              <w:rPr>
                <w:rFonts w:ascii="Calibri" w:hAnsi="Calibri" w:cs="Calibri"/>
                <w:b/>
                <w:sz w:val="20"/>
                <w:szCs w:val="20"/>
              </w:rPr>
              <w:t>Tracker</w:t>
            </w:r>
            <w:r w:rsidRPr="004B6535">
              <w:rPr>
                <w:rFonts w:ascii="Calibri" w:hAnsi="Calibri" w:cs="Calibri"/>
                <w:b/>
                <w:sz w:val="20"/>
                <w:szCs w:val="20"/>
              </w:rPr>
              <w:t xml:space="preserve"> &amp; Deal Management, Contracts, Mobile Apps)</w:t>
            </w:r>
          </w:p>
          <w:p w14:paraId="10F4CFF7"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Agile, Kanban and Waterfall project methodologies utilized implementing SaaS applications in vendor hosted AWS Cloud environment</w:t>
            </w:r>
            <w:r>
              <w:rPr>
                <w:rFonts w:ascii="Calibri" w:eastAsia="Calibri" w:hAnsi="Calibri" w:cs="Calibri"/>
                <w:sz w:val="20"/>
                <w:szCs w:val="20"/>
              </w:rPr>
              <w:t xml:space="preserve"> in PAS Division, reporting to PMO, Corporate Finance and Executive Stakeholders.</w:t>
            </w:r>
          </w:p>
          <w:p w14:paraId="1ADAF9F2"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 xml:space="preserve">In-house development and support costs reduced due to outsourcing of Motion Picture story/script </w:t>
            </w:r>
            <w:r>
              <w:rPr>
                <w:rFonts w:ascii="Calibri" w:eastAsia="Calibri" w:hAnsi="Calibri" w:cs="Calibri"/>
                <w:sz w:val="20"/>
                <w:szCs w:val="20"/>
              </w:rPr>
              <w:t xml:space="preserve">(ScriptTracker) </w:t>
            </w:r>
            <w:r w:rsidRPr="004B6535">
              <w:rPr>
                <w:rFonts w:ascii="Calibri" w:eastAsia="Calibri" w:hAnsi="Calibri" w:cs="Calibri"/>
                <w:sz w:val="20"/>
                <w:szCs w:val="20"/>
              </w:rPr>
              <w:t>creative process applications. Increased Creative Executive productivity with inclusion of Mobile App interface adding collaborative flexibility during script review/annotation/finalization/approval.</w:t>
            </w:r>
          </w:p>
          <w:p w14:paraId="5DB369C4"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Digital transformation of manual processes while increasing ease of use and reporting capabilities via replacement of legacy Citrix application with AWS cloud-based Participant Deal Management application.</w:t>
            </w:r>
            <w:r>
              <w:rPr>
                <w:rFonts w:ascii="Calibri" w:eastAsia="Calibri" w:hAnsi="Calibri" w:cs="Calibri"/>
                <w:sz w:val="20"/>
                <w:szCs w:val="20"/>
              </w:rPr>
              <w:t xml:space="preserve"> Partial Focus application functionality hosted in SaaS AWS Cloud, Finance budget functionality remained en prem.</w:t>
            </w:r>
          </w:p>
          <w:p w14:paraId="46ED6E87" w14:textId="77777777" w:rsidR="00482EF3" w:rsidRPr="004B6535" w:rsidRDefault="00482EF3" w:rsidP="00482EF3">
            <w:pPr>
              <w:numPr>
                <w:ilvl w:val="0"/>
                <w:numId w:val="4"/>
              </w:numPr>
              <w:ind w:left="720" w:hanging="360"/>
              <w:rPr>
                <w:rFonts w:ascii="Calibri" w:eastAsia="Calibri" w:hAnsi="Calibri" w:cs="Calibri"/>
                <w:sz w:val="20"/>
                <w:szCs w:val="20"/>
              </w:rPr>
            </w:pPr>
            <w:r w:rsidRPr="004B6535">
              <w:rPr>
                <w:rFonts w:ascii="Calibri" w:eastAsia="Calibri" w:hAnsi="Calibri" w:cs="Calibri"/>
                <w:sz w:val="20"/>
                <w:szCs w:val="20"/>
              </w:rPr>
              <w:t>Creation and execution of detailed SIT, Regression, UAT, Performance, Security, Disaster Recovery, and Rollback testing processes and procedures, defect management, MDM data conversion, cleansing, and data integrity verification. (Primary author of the new Deal Management application functional requirements</w:t>
            </w:r>
            <w:r>
              <w:rPr>
                <w:rFonts w:ascii="Calibri" w:eastAsia="Calibri" w:hAnsi="Calibri" w:cs="Calibri"/>
                <w:sz w:val="20"/>
                <w:szCs w:val="20"/>
              </w:rPr>
              <w:t>, Traceability Matrix</w:t>
            </w:r>
            <w:r w:rsidRPr="004B6535">
              <w:rPr>
                <w:rFonts w:ascii="Calibri" w:eastAsia="Calibri" w:hAnsi="Calibri" w:cs="Calibri"/>
                <w:sz w:val="20"/>
                <w:szCs w:val="20"/>
              </w:rPr>
              <w:t>.)</w:t>
            </w:r>
          </w:p>
          <w:p w14:paraId="1DB60138" w14:textId="77777777" w:rsidR="00482EF3" w:rsidRPr="004B6535" w:rsidRDefault="00482EF3" w:rsidP="00482EF3">
            <w:pPr>
              <w:numPr>
                <w:ilvl w:val="0"/>
                <w:numId w:val="4"/>
              </w:numPr>
              <w:ind w:left="720" w:hanging="360"/>
              <w:rPr>
                <w:rFonts w:ascii="Calibri" w:eastAsia="Calibri" w:hAnsi="Calibri" w:cs="Calibri"/>
                <w:b/>
                <w:sz w:val="20"/>
                <w:szCs w:val="20"/>
              </w:rPr>
            </w:pPr>
            <w:r w:rsidRPr="004B6535">
              <w:rPr>
                <w:rFonts w:ascii="Calibri" w:eastAsia="Calibri" w:hAnsi="Calibri" w:cs="Calibri"/>
                <w:sz w:val="20"/>
                <w:szCs w:val="20"/>
              </w:rPr>
              <w:t xml:space="preserve">Environment Architecture: (Microsoft Project, Teams, </w:t>
            </w:r>
            <w:r>
              <w:rPr>
                <w:rFonts w:ascii="Calibri" w:eastAsia="Calibri" w:hAnsi="Calibri" w:cs="Calibri"/>
                <w:sz w:val="20"/>
                <w:szCs w:val="20"/>
              </w:rPr>
              <w:t xml:space="preserve">Kronos, </w:t>
            </w:r>
            <w:r w:rsidRPr="004B6535">
              <w:rPr>
                <w:rFonts w:ascii="Calibri" w:eastAsia="Calibri" w:hAnsi="Calibri" w:cs="Calibri"/>
                <w:sz w:val="20"/>
                <w:szCs w:val="20"/>
              </w:rPr>
              <w:t xml:space="preserve">SharePoint, Citrix, AWS Cloud, AirWatch, Intune, Apple, Zoom, Webex, JIRA, </w:t>
            </w:r>
            <w:r>
              <w:rPr>
                <w:rFonts w:ascii="Calibri" w:eastAsia="Calibri" w:hAnsi="Calibri" w:cs="Calibri"/>
                <w:sz w:val="20"/>
                <w:szCs w:val="20"/>
              </w:rPr>
              <w:t xml:space="preserve">CMS, Jasper Reports, Tableau, MDM, </w:t>
            </w:r>
            <w:r w:rsidRPr="004B6535">
              <w:rPr>
                <w:rFonts w:ascii="Calibri" w:eastAsia="Calibri" w:hAnsi="Calibri" w:cs="Calibri"/>
                <w:sz w:val="20"/>
                <w:szCs w:val="20"/>
              </w:rPr>
              <w:t xml:space="preserve">Teradata, Aspera, TestRail, ServiceNow, Scenechronize, </w:t>
            </w:r>
            <w:r>
              <w:rPr>
                <w:rFonts w:ascii="Calibri" w:eastAsia="Calibri" w:hAnsi="Calibri" w:cs="Calibri"/>
                <w:sz w:val="20"/>
                <w:szCs w:val="20"/>
              </w:rPr>
              <w:t xml:space="preserve">ScriptTracker, Focus, DARTS, </w:t>
            </w:r>
            <w:r w:rsidRPr="004B6535">
              <w:rPr>
                <w:rFonts w:ascii="Calibri" w:eastAsia="Calibri" w:hAnsi="Calibri" w:cs="Calibri"/>
                <w:sz w:val="20"/>
                <w:szCs w:val="20"/>
              </w:rPr>
              <w:t>etc.)</w:t>
            </w:r>
          </w:p>
          <w:p w14:paraId="0F54EA70" w14:textId="3CE10425"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lastRenderedPageBreak/>
              <w:t>Sony Studios</w:t>
            </w:r>
          </w:p>
          <w:p w14:paraId="47B27B8A"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01/2014 to 03/2016</w:t>
            </w:r>
          </w:p>
          <w:p w14:paraId="253A4775" w14:textId="62990CC4" w:rsidR="004B2384" w:rsidRPr="004B6535" w:rsidRDefault="004B2384" w:rsidP="004B2384">
            <w:pPr>
              <w:rPr>
                <w:rFonts w:ascii="Calibri" w:eastAsia="Calibri" w:hAnsi="Calibri" w:cs="Calibri"/>
                <w:sz w:val="20"/>
                <w:szCs w:val="20"/>
              </w:rPr>
            </w:pPr>
            <w:r w:rsidRPr="004B6535">
              <w:rPr>
                <w:rFonts w:ascii="Calibri" w:eastAsia="Calibri" w:hAnsi="Calibri" w:cs="Calibri"/>
                <w:b/>
                <w:sz w:val="20"/>
                <w:szCs w:val="20"/>
              </w:rPr>
              <w:t>Sr. Business Analyst/BRM</w:t>
            </w:r>
            <w:r w:rsidRPr="004B6535">
              <w:rPr>
                <w:rFonts w:ascii="Calibri" w:eastAsia="Calibri" w:hAnsi="Calibri" w:cs="Calibri"/>
                <w:sz w:val="20"/>
                <w:szCs w:val="20"/>
              </w:rPr>
              <w:t>/</w:t>
            </w:r>
            <w:r w:rsidR="00461EC1" w:rsidRPr="00461EC1">
              <w:rPr>
                <w:rFonts w:ascii="Calibri" w:eastAsia="Calibri" w:hAnsi="Calibri" w:cs="Calibri"/>
                <w:b/>
                <w:bCs/>
                <w:sz w:val="20"/>
                <w:szCs w:val="20"/>
              </w:rPr>
              <w:t>Scrum Master</w:t>
            </w:r>
            <w:r w:rsidR="00461EC1">
              <w:rPr>
                <w:rFonts w:ascii="Calibri" w:eastAsia="Calibri" w:hAnsi="Calibri" w:cs="Calibri"/>
                <w:sz w:val="20"/>
                <w:szCs w:val="20"/>
              </w:rPr>
              <w:t>/</w:t>
            </w:r>
            <w:r w:rsidRPr="004B6535">
              <w:rPr>
                <w:rFonts w:ascii="Calibri" w:eastAsia="Calibri" w:hAnsi="Calibri" w:cs="Calibri"/>
                <w:b/>
                <w:sz w:val="20"/>
                <w:szCs w:val="20"/>
              </w:rPr>
              <w:t>Test Management</w:t>
            </w:r>
            <w:r w:rsidR="007A716E">
              <w:rPr>
                <w:rFonts w:ascii="Calibri" w:eastAsia="Calibri" w:hAnsi="Calibri" w:cs="Calibri"/>
                <w:b/>
                <w:sz w:val="20"/>
                <w:szCs w:val="20"/>
              </w:rPr>
              <w:t>/Execution</w:t>
            </w:r>
            <w:r w:rsidRPr="004B6535">
              <w:rPr>
                <w:rFonts w:ascii="Calibri" w:eastAsia="Calibri" w:hAnsi="Calibri" w:cs="Calibri"/>
                <w:b/>
                <w:sz w:val="20"/>
                <w:szCs w:val="20"/>
              </w:rPr>
              <w:t xml:space="preserve"> (Legacy Applications and Networks)</w:t>
            </w:r>
          </w:p>
          <w:p w14:paraId="62BAB976" w14:textId="0E1DD068" w:rsidR="00482EF3" w:rsidRPr="004B6535" w:rsidRDefault="00482EF3" w:rsidP="00482EF3">
            <w:pPr>
              <w:numPr>
                <w:ilvl w:val="0"/>
                <w:numId w:val="5"/>
              </w:numPr>
              <w:ind w:left="720" w:hanging="360"/>
              <w:rPr>
                <w:rFonts w:ascii="Calibri" w:eastAsia="Calibri" w:hAnsi="Calibri" w:cs="Calibri"/>
                <w:b/>
                <w:sz w:val="20"/>
                <w:szCs w:val="20"/>
              </w:rPr>
            </w:pPr>
            <w:r w:rsidRPr="004B6535">
              <w:rPr>
                <w:rFonts w:ascii="Calibri" w:eastAsia="Calibri" w:hAnsi="Calibri" w:cs="Calibri"/>
                <w:sz w:val="20"/>
                <w:szCs w:val="20"/>
              </w:rPr>
              <w:t xml:space="preserve">Post cyber-attack stand-up, restoration, replacement, </w:t>
            </w:r>
            <w:r>
              <w:rPr>
                <w:rFonts w:ascii="Calibri" w:eastAsia="Calibri" w:hAnsi="Calibri" w:cs="Calibri"/>
                <w:sz w:val="20"/>
                <w:szCs w:val="20"/>
              </w:rPr>
              <w:t xml:space="preserve">replacement, </w:t>
            </w:r>
            <w:r w:rsidRPr="004B6535">
              <w:rPr>
                <w:rFonts w:ascii="Calibri" w:eastAsia="Calibri" w:hAnsi="Calibri" w:cs="Calibri"/>
                <w:sz w:val="20"/>
                <w:szCs w:val="20"/>
              </w:rPr>
              <w:t>data recovery of multiple enterprise applications increasing corporate productivity options in Motion Pictures and Television divisions. (Contracts</w:t>
            </w:r>
            <w:r>
              <w:rPr>
                <w:rFonts w:ascii="Calibri" w:eastAsia="Calibri" w:hAnsi="Calibri" w:cs="Calibri"/>
                <w:sz w:val="20"/>
                <w:szCs w:val="20"/>
              </w:rPr>
              <w:t xml:space="preserve"> (participants &amp; Licensing)</w:t>
            </w:r>
            <w:r w:rsidRPr="004B6535">
              <w:rPr>
                <w:rFonts w:ascii="Calibri" w:eastAsia="Calibri" w:hAnsi="Calibri" w:cs="Calibri"/>
                <w:sz w:val="20"/>
                <w:szCs w:val="20"/>
              </w:rPr>
              <w:t xml:space="preserve">, Finance, Deals, Casting, Payroll, Mobility, Data Repositories, </w:t>
            </w:r>
            <w:r>
              <w:rPr>
                <w:rFonts w:ascii="Calibri" w:eastAsia="Calibri" w:hAnsi="Calibri" w:cs="Calibri"/>
                <w:sz w:val="20"/>
                <w:szCs w:val="20"/>
              </w:rPr>
              <w:t xml:space="preserve">ScriptTracker, Focus, DARTS, RightsLine, </w:t>
            </w:r>
            <w:r w:rsidRPr="004B6535">
              <w:rPr>
                <w:rFonts w:ascii="Calibri" w:eastAsia="Calibri" w:hAnsi="Calibri" w:cs="Calibri"/>
                <w:sz w:val="20"/>
                <w:szCs w:val="20"/>
              </w:rPr>
              <w:t>etc.)</w:t>
            </w:r>
          </w:p>
          <w:p w14:paraId="3069DCBA" w14:textId="77777777" w:rsidR="00482EF3" w:rsidRPr="004B6535" w:rsidRDefault="00482EF3" w:rsidP="00482EF3">
            <w:pPr>
              <w:numPr>
                <w:ilvl w:val="0"/>
                <w:numId w:val="5"/>
              </w:numPr>
              <w:ind w:left="720" w:hanging="360"/>
              <w:rPr>
                <w:rFonts w:ascii="Calibri" w:eastAsia="Calibri" w:hAnsi="Calibri" w:cs="Calibri"/>
                <w:b/>
                <w:sz w:val="20"/>
                <w:szCs w:val="20"/>
              </w:rPr>
            </w:pPr>
            <w:r w:rsidRPr="004B6535">
              <w:rPr>
                <w:rFonts w:ascii="Calibri" w:eastAsia="Calibri" w:hAnsi="Calibri" w:cs="Calibri"/>
                <w:sz w:val="20"/>
                <w:szCs w:val="20"/>
              </w:rPr>
              <w:t>Strengthened enterprise network security implementing data loss prevention methodologies and more stringent user security processes and configurations such as (two-factor authentication, laptop re-imaging, file share creation, data security analysis, data retrieval/restoral, disaster recovery and contingency plan analysis, mobility Enterprise Mobility Management (EMM) replacement support and SharePoint Administration services.</w:t>
            </w:r>
          </w:p>
          <w:p w14:paraId="6845A4E2" w14:textId="77777777" w:rsidR="00482EF3" w:rsidRPr="004B6535" w:rsidRDefault="00482EF3" w:rsidP="00482EF3">
            <w:pPr>
              <w:numPr>
                <w:ilvl w:val="0"/>
                <w:numId w:val="5"/>
              </w:numPr>
              <w:ind w:left="720" w:hanging="360"/>
              <w:rPr>
                <w:rFonts w:ascii="Calibri" w:eastAsia="Calibri" w:hAnsi="Calibri" w:cs="Calibri"/>
                <w:b/>
                <w:sz w:val="20"/>
                <w:szCs w:val="20"/>
              </w:rPr>
            </w:pPr>
            <w:r w:rsidRPr="004B6535">
              <w:rPr>
                <w:rFonts w:ascii="Calibri" w:eastAsia="Calibri" w:hAnsi="Calibri" w:cs="Calibri"/>
                <w:sz w:val="20"/>
                <w:szCs w:val="20"/>
              </w:rPr>
              <w:t xml:space="preserve">Increased enterprise network and applications stability and availability metrics utilizing enhanced requirements creation, development, defect resolution, software deployment, data security practices and procedures for all environments (development, test, staging and production). </w:t>
            </w:r>
          </w:p>
          <w:p w14:paraId="52D35FB9" w14:textId="77777777" w:rsidR="00482EF3" w:rsidRPr="004B6535" w:rsidRDefault="00482EF3" w:rsidP="00482EF3">
            <w:pPr>
              <w:numPr>
                <w:ilvl w:val="0"/>
                <w:numId w:val="5"/>
              </w:numPr>
              <w:tabs>
                <w:tab w:val="left" w:pos="220"/>
                <w:tab w:val="left" w:pos="720"/>
              </w:tabs>
              <w:ind w:left="720" w:hanging="360"/>
              <w:rPr>
                <w:rFonts w:ascii="Calibri" w:eastAsia="Calibri" w:hAnsi="Calibri" w:cs="Calibri"/>
                <w:sz w:val="20"/>
                <w:szCs w:val="20"/>
              </w:rPr>
            </w:pPr>
            <w:r w:rsidRPr="004B6535">
              <w:rPr>
                <w:rFonts w:ascii="Calibri" w:eastAsia="Calibri" w:hAnsi="Calibri" w:cs="Calibri"/>
                <w:sz w:val="20"/>
                <w:szCs w:val="20"/>
              </w:rPr>
              <w:t xml:space="preserve">Environment Architecture:  Citrix, Business Objects, BI, Jasper, ServiceNow, </w:t>
            </w:r>
            <w:r>
              <w:rPr>
                <w:rFonts w:ascii="Calibri" w:eastAsia="Calibri" w:hAnsi="Calibri" w:cs="Calibri"/>
                <w:sz w:val="20"/>
                <w:szCs w:val="20"/>
              </w:rPr>
              <w:t xml:space="preserve">Angular, </w:t>
            </w:r>
            <w:r w:rsidRPr="004B6535">
              <w:rPr>
                <w:rFonts w:ascii="Calibri" w:eastAsia="Calibri" w:hAnsi="Calibri" w:cs="Calibri"/>
                <w:sz w:val="20"/>
                <w:szCs w:val="20"/>
              </w:rPr>
              <w:t xml:space="preserve">JIRA, interfacing with vendor hosted AWS Cloud environment, IDM, </w:t>
            </w:r>
            <w:r>
              <w:rPr>
                <w:rFonts w:ascii="Calibri" w:eastAsia="Calibri" w:hAnsi="Calibri" w:cs="Calibri"/>
                <w:sz w:val="20"/>
                <w:szCs w:val="20"/>
              </w:rPr>
              <w:t xml:space="preserve">CMS, </w:t>
            </w:r>
            <w:r w:rsidRPr="004B6535">
              <w:rPr>
                <w:rFonts w:ascii="Calibri" w:eastAsia="Calibri" w:hAnsi="Calibri" w:cs="Calibri"/>
                <w:sz w:val="20"/>
                <w:szCs w:val="20"/>
              </w:rPr>
              <w:t xml:space="preserve">Scenechronize, </w:t>
            </w:r>
            <w:r>
              <w:rPr>
                <w:rFonts w:ascii="Calibri" w:eastAsia="Calibri" w:hAnsi="Calibri" w:cs="Calibri"/>
                <w:sz w:val="20"/>
                <w:szCs w:val="20"/>
              </w:rPr>
              <w:t xml:space="preserve">Kronos, </w:t>
            </w:r>
            <w:r w:rsidRPr="004B6535">
              <w:rPr>
                <w:rFonts w:ascii="Calibri" w:eastAsia="Calibri" w:hAnsi="Calibri" w:cs="Calibri"/>
                <w:sz w:val="20"/>
                <w:szCs w:val="20"/>
              </w:rPr>
              <w:t xml:space="preserve">SharePoint, Agiloft, Microsoft Dynamics, </w:t>
            </w:r>
            <w:r>
              <w:rPr>
                <w:rFonts w:ascii="Calibri" w:eastAsia="Calibri" w:hAnsi="Calibri" w:cs="Calibri"/>
                <w:sz w:val="20"/>
                <w:szCs w:val="20"/>
              </w:rPr>
              <w:t xml:space="preserve">SAP, </w:t>
            </w:r>
            <w:r w:rsidRPr="004B6535">
              <w:rPr>
                <w:rFonts w:ascii="Calibri" w:eastAsia="Calibri" w:hAnsi="Calibri" w:cs="Calibri"/>
                <w:sz w:val="20"/>
                <w:szCs w:val="20"/>
              </w:rPr>
              <w:t xml:space="preserve">Teradata, Aspera, JIRA, HP Quality Center, GoogleDocs, </w:t>
            </w:r>
            <w:r>
              <w:rPr>
                <w:rFonts w:ascii="Calibri" w:eastAsia="Calibri" w:hAnsi="Calibri" w:cs="Calibri"/>
                <w:sz w:val="20"/>
                <w:szCs w:val="20"/>
              </w:rPr>
              <w:t xml:space="preserve">ScriptTracker, Focus, DARTS, RightsLine, </w:t>
            </w:r>
            <w:r w:rsidRPr="004B6535">
              <w:rPr>
                <w:rFonts w:ascii="Calibri" w:eastAsia="Calibri" w:hAnsi="Calibri" w:cs="Calibri"/>
                <w:sz w:val="20"/>
                <w:szCs w:val="20"/>
              </w:rPr>
              <w:t xml:space="preserve">several COTS applications, in-house proprietary applications, and data management tools. </w:t>
            </w:r>
          </w:p>
          <w:p w14:paraId="62BF34F0" w14:textId="77777777" w:rsidR="004B2384" w:rsidRPr="004B6535" w:rsidRDefault="004B2384" w:rsidP="004B2384">
            <w:pPr>
              <w:tabs>
                <w:tab w:val="left" w:pos="220"/>
                <w:tab w:val="left" w:pos="720"/>
              </w:tabs>
              <w:ind w:left="720"/>
              <w:rPr>
                <w:rFonts w:ascii="Calibri" w:eastAsia="Calibri" w:hAnsi="Calibri" w:cs="Calibri"/>
                <w:sz w:val="20"/>
                <w:szCs w:val="20"/>
              </w:rPr>
            </w:pPr>
          </w:p>
          <w:p w14:paraId="11E4B8E5" w14:textId="77777777" w:rsidR="00E8326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Amgen, Inc.</w:t>
            </w:r>
          </w:p>
          <w:p w14:paraId="3DA621EA" w14:textId="1A49834E"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10/</w:t>
            </w:r>
            <w:r w:rsidR="008A4E3E" w:rsidRPr="004B6535">
              <w:rPr>
                <w:rFonts w:ascii="Calibri" w:eastAsia="Calibri" w:hAnsi="Calibri" w:cs="Calibri"/>
                <w:b/>
                <w:sz w:val="20"/>
                <w:szCs w:val="20"/>
              </w:rPr>
              <w:t>20</w:t>
            </w:r>
            <w:r w:rsidRPr="004B6535">
              <w:rPr>
                <w:rFonts w:ascii="Calibri" w:eastAsia="Calibri" w:hAnsi="Calibri" w:cs="Calibri"/>
                <w:b/>
                <w:sz w:val="20"/>
                <w:szCs w:val="20"/>
              </w:rPr>
              <w:t>13 to 12/</w:t>
            </w:r>
            <w:r w:rsidR="008A4E3E" w:rsidRPr="004B6535">
              <w:rPr>
                <w:rFonts w:ascii="Calibri" w:eastAsia="Calibri" w:hAnsi="Calibri" w:cs="Calibri"/>
                <w:b/>
                <w:sz w:val="20"/>
                <w:szCs w:val="20"/>
              </w:rPr>
              <w:t>20</w:t>
            </w:r>
            <w:r w:rsidRPr="004B6535">
              <w:rPr>
                <w:rFonts w:ascii="Calibri" w:eastAsia="Calibri" w:hAnsi="Calibri" w:cs="Calibri"/>
                <w:b/>
                <w:sz w:val="20"/>
                <w:szCs w:val="20"/>
              </w:rPr>
              <w:t>13</w:t>
            </w:r>
          </w:p>
          <w:p w14:paraId="296FEA8C" w14:textId="2C2BE21A"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 Project Manager</w:t>
            </w:r>
            <w:r w:rsidR="00B6013D">
              <w:rPr>
                <w:rFonts w:ascii="Calibri" w:eastAsia="Calibri" w:hAnsi="Calibri" w:cs="Calibri"/>
                <w:b/>
                <w:sz w:val="20"/>
                <w:szCs w:val="20"/>
              </w:rPr>
              <w:t xml:space="preserve"> (PMO)</w:t>
            </w:r>
            <w:r w:rsidRPr="004B6535">
              <w:rPr>
                <w:rFonts w:ascii="Calibri" w:eastAsia="Calibri" w:hAnsi="Calibri" w:cs="Calibri"/>
                <w:b/>
                <w:sz w:val="20"/>
                <w:szCs w:val="20"/>
              </w:rPr>
              <w:t>/</w:t>
            </w:r>
            <w:r w:rsidR="00461EC1">
              <w:rPr>
                <w:rFonts w:ascii="Calibri" w:eastAsia="Calibri" w:hAnsi="Calibri" w:cs="Calibri"/>
                <w:b/>
                <w:sz w:val="20"/>
                <w:szCs w:val="20"/>
              </w:rPr>
              <w:t>Scrum</w:t>
            </w:r>
            <w:r w:rsidR="003E385F">
              <w:rPr>
                <w:rFonts w:ascii="Calibri" w:eastAsia="Calibri" w:hAnsi="Calibri" w:cs="Calibri"/>
                <w:b/>
                <w:sz w:val="20"/>
                <w:szCs w:val="20"/>
              </w:rPr>
              <w:t xml:space="preserve"> </w:t>
            </w:r>
            <w:r w:rsidR="00461EC1">
              <w:rPr>
                <w:rFonts w:ascii="Calibri" w:eastAsia="Calibri" w:hAnsi="Calibri" w:cs="Calibri"/>
                <w:b/>
                <w:sz w:val="20"/>
                <w:szCs w:val="20"/>
              </w:rPr>
              <w:t>Master</w:t>
            </w:r>
            <w:r w:rsidRPr="004B6535">
              <w:rPr>
                <w:rFonts w:ascii="Calibri" w:eastAsia="Calibri" w:hAnsi="Calibri" w:cs="Calibri"/>
                <w:b/>
                <w:sz w:val="20"/>
                <w:szCs w:val="20"/>
              </w:rPr>
              <w:t xml:space="preserve"> (Backfill)-BI/BO Reporting</w:t>
            </w:r>
          </w:p>
          <w:p w14:paraId="4585BCD9" w14:textId="425721B6" w:rsidR="004B2384" w:rsidRPr="004B6535" w:rsidRDefault="004B2384" w:rsidP="004B2384">
            <w:pPr>
              <w:pStyle w:val="ListParagraph"/>
              <w:numPr>
                <w:ilvl w:val="0"/>
                <w:numId w:val="6"/>
              </w:numPr>
              <w:spacing w:after="0" w:line="240" w:lineRule="auto"/>
              <w:rPr>
                <w:rFonts w:ascii="Calibri" w:eastAsia="Calibri" w:hAnsi="Calibri" w:cs="Calibri"/>
                <w:sz w:val="20"/>
                <w:szCs w:val="20"/>
              </w:rPr>
            </w:pPr>
            <w:r w:rsidRPr="004B6535">
              <w:rPr>
                <w:rFonts w:ascii="Calibri" w:eastAsia="Calibri" w:hAnsi="Calibri" w:cs="Calibri"/>
                <w:sz w:val="20"/>
                <w:szCs w:val="20"/>
              </w:rPr>
              <w:t>Increased the data metrics capture and reporting capabilities of the Product Complaints Metrics and Trending system (PCMT) via the Phase 2 data migration of the IRPC system database to the PCMT system database. Increased end user productivity by applying ETL and EDW changes supporting enhanced Business Objects and ad-hoc reports reporting capability</w:t>
            </w:r>
            <w:r w:rsidR="00D305D6">
              <w:rPr>
                <w:rFonts w:ascii="Calibri" w:eastAsia="Calibri" w:hAnsi="Calibri" w:cs="Calibri"/>
                <w:sz w:val="20"/>
                <w:szCs w:val="20"/>
              </w:rPr>
              <w:t>, Cloud e</w:t>
            </w:r>
            <w:r w:rsidR="00B402A2">
              <w:rPr>
                <w:rFonts w:ascii="Calibri" w:eastAsia="Calibri" w:hAnsi="Calibri" w:cs="Calibri"/>
                <w:sz w:val="20"/>
                <w:szCs w:val="20"/>
              </w:rPr>
              <w:t>nvi</w:t>
            </w:r>
            <w:r w:rsidR="00D305D6">
              <w:rPr>
                <w:rFonts w:ascii="Calibri" w:eastAsia="Calibri" w:hAnsi="Calibri" w:cs="Calibri"/>
                <w:sz w:val="20"/>
                <w:szCs w:val="20"/>
              </w:rPr>
              <w:t>ronment</w:t>
            </w:r>
            <w:r w:rsidRPr="004B6535">
              <w:rPr>
                <w:rFonts w:ascii="Calibri" w:eastAsia="Calibri" w:hAnsi="Calibri" w:cs="Calibri"/>
                <w:sz w:val="20"/>
                <w:szCs w:val="20"/>
              </w:rPr>
              <w:t xml:space="preserve">. </w:t>
            </w:r>
          </w:p>
          <w:p w14:paraId="36AAAF51" w14:textId="3B7FA56A" w:rsidR="004B2384" w:rsidRPr="004B6535" w:rsidRDefault="004B2384" w:rsidP="004B2384">
            <w:pPr>
              <w:pStyle w:val="ListParagraph"/>
              <w:numPr>
                <w:ilvl w:val="0"/>
                <w:numId w:val="6"/>
              </w:numPr>
              <w:spacing w:after="0" w:line="240" w:lineRule="auto"/>
              <w:rPr>
                <w:rFonts w:ascii="Calibri" w:eastAsia="Calibri" w:hAnsi="Calibri" w:cs="Calibri"/>
                <w:sz w:val="20"/>
                <w:szCs w:val="20"/>
              </w:rPr>
            </w:pPr>
            <w:r w:rsidRPr="004B6535">
              <w:rPr>
                <w:rFonts w:ascii="Calibri" w:eastAsia="Calibri" w:hAnsi="Calibri" w:cs="Calibri"/>
                <w:sz w:val="20"/>
                <w:szCs w:val="20"/>
              </w:rPr>
              <w:t>Refine</w:t>
            </w:r>
            <w:r w:rsidR="00353C69">
              <w:rPr>
                <w:rFonts w:ascii="Calibri" w:eastAsia="Calibri" w:hAnsi="Calibri" w:cs="Calibri"/>
                <w:sz w:val="20"/>
                <w:szCs w:val="20"/>
              </w:rPr>
              <w:t>d</w:t>
            </w:r>
            <w:r w:rsidRPr="004B6535">
              <w:rPr>
                <w:rFonts w:ascii="Calibri" w:eastAsia="Calibri" w:hAnsi="Calibri" w:cs="Calibri"/>
                <w:sz w:val="20"/>
                <w:szCs w:val="20"/>
              </w:rPr>
              <w:t xml:space="preserve"> UAT, Dry Run, RT1, IQ, and OQ validation test procedures and SDLC documentation preparation</w:t>
            </w:r>
          </w:p>
          <w:p w14:paraId="4D149223" w14:textId="20118470" w:rsidR="004B2384" w:rsidRPr="004B6535" w:rsidRDefault="004B2384" w:rsidP="004B2384">
            <w:pPr>
              <w:pStyle w:val="ListParagraph"/>
              <w:numPr>
                <w:ilvl w:val="0"/>
                <w:numId w:val="6"/>
              </w:numPr>
              <w:spacing w:after="0" w:line="240" w:lineRule="auto"/>
              <w:rPr>
                <w:rFonts w:ascii="Calibri" w:eastAsia="Calibri" w:hAnsi="Calibri" w:cs="Calibri"/>
                <w:sz w:val="20"/>
                <w:szCs w:val="20"/>
              </w:rPr>
            </w:pPr>
            <w:r w:rsidRPr="004B6535">
              <w:rPr>
                <w:rFonts w:ascii="Calibri" w:eastAsia="Calibri" w:hAnsi="Calibri" w:cs="Calibri"/>
                <w:sz w:val="20"/>
                <w:szCs w:val="20"/>
              </w:rPr>
              <w:t xml:space="preserve">Environment Architecture: Utilized SharePoint, Microsoft Office, Business Objects, HP ALM Quality </w:t>
            </w:r>
            <w:r w:rsidR="006E3BD8" w:rsidRPr="004B6535">
              <w:rPr>
                <w:rFonts w:ascii="Calibri" w:eastAsia="Calibri" w:hAnsi="Calibri" w:cs="Calibri"/>
                <w:sz w:val="20"/>
                <w:szCs w:val="20"/>
              </w:rPr>
              <w:t>Center,</w:t>
            </w:r>
            <w:r w:rsidRPr="004B6535">
              <w:rPr>
                <w:rFonts w:ascii="Calibri" w:eastAsia="Calibri" w:hAnsi="Calibri" w:cs="Calibri"/>
                <w:sz w:val="20"/>
                <w:szCs w:val="20"/>
              </w:rPr>
              <w:t xml:space="preserve"> and proprietary tools.</w:t>
            </w:r>
          </w:p>
          <w:p w14:paraId="29372F25" w14:textId="77777777" w:rsidR="004B2384" w:rsidRPr="004B6535" w:rsidRDefault="004B2384" w:rsidP="004B2384">
            <w:pPr>
              <w:rPr>
                <w:rFonts w:ascii="Calibri" w:eastAsia="Calibri" w:hAnsi="Calibri" w:cs="Calibri"/>
                <w:sz w:val="20"/>
                <w:szCs w:val="20"/>
              </w:rPr>
            </w:pPr>
          </w:p>
          <w:p w14:paraId="7E83A08F" w14:textId="77777777" w:rsidR="00E8326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Universal Music Group</w:t>
            </w:r>
          </w:p>
          <w:p w14:paraId="45185D88" w14:textId="0E226D2A" w:rsidR="004B2384" w:rsidRPr="004B6535" w:rsidRDefault="004B2384" w:rsidP="004B2384">
            <w:pPr>
              <w:rPr>
                <w:rFonts w:ascii="Calibri" w:hAnsi="Calibri" w:cs="Calibri"/>
                <w:b/>
                <w:sz w:val="20"/>
                <w:szCs w:val="20"/>
              </w:rPr>
            </w:pPr>
            <w:r w:rsidRPr="004B6535">
              <w:rPr>
                <w:rFonts w:ascii="Calibri" w:eastAsia="Calibri" w:hAnsi="Calibri" w:cs="Calibri"/>
                <w:b/>
                <w:sz w:val="20"/>
                <w:szCs w:val="20"/>
              </w:rPr>
              <w:t>02/</w:t>
            </w:r>
            <w:r w:rsidR="008A4E3E" w:rsidRPr="004B6535">
              <w:rPr>
                <w:rFonts w:ascii="Calibri" w:eastAsia="Calibri" w:hAnsi="Calibri" w:cs="Calibri"/>
                <w:b/>
                <w:sz w:val="20"/>
                <w:szCs w:val="20"/>
              </w:rPr>
              <w:t>20</w:t>
            </w:r>
            <w:r w:rsidRPr="004B6535">
              <w:rPr>
                <w:rFonts w:ascii="Calibri" w:eastAsia="Calibri" w:hAnsi="Calibri" w:cs="Calibri"/>
                <w:b/>
                <w:sz w:val="20"/>
                <w:szCs w:val="20"/>
              </w:rPr>
              <w:t>12 to 9/20/2013</w:t>
            </w:r>
            <w:r w:rsidRPr="004B6535">
              <w:rPr>
                <w:rFonts w:ascii="Calibri" w:eastAsia="Calibri" w:hAnsi="Calibri" w:cs="Calibri"/>
                <w:b/>
                <w:sz w:val="20"/>
                <w:szCs w:val="20"/>
              </w:rPr>
              <w:br/>
              <w:t>International Sr. Project Manager/Business Analyst</w:t>
            </w:r>
            <w:r w:rsidR="007A716E">
              <w:rPr>
                <w:rFonts w:ascii="Calibri" w:eastAsia="Calibri" w:hAnsi="Calibri" w:cs="Calibri"/>
                <w:b/>
                <w:sz w:val="20"/>
                <w:szCs w:val="20"/>
              </w:rPr>
              <w:t>/Test Execution</w:t>
            </w:r>
            <w:r w:rsidRPr="004B6535">
              <w:rPr>
                <w:rFonts w:ascii="Calibri" w:eastAsia="Calibri" w:hAnsi="Calibri" w:cs="Calibri"/>
                <w:b/>
                <w:sz w:val="20"/>
                <w:szCs w:val="20"/>
              </w:rPr>
              <w:t xml:space="preserve"> </w:t>
            </w:r>
            <w:r w:rsidRPr="004B6535">
              <w:rPr>
                <w:rFonts w:ascii="Calibri" w:hAnsi="Calibri" w:cs="Calibri"/>
                <w:b/>
                <w:sz w:val="20"/>
                <w:szCs w:val="20"/>
              </w:rPr>
              <w:t xml:space="preserve">– (Contracts, Copyrights, </w:t>
            </w:r>
            <w:r w:rsidR="00482EF3">
              <w:rPr>
                <w:rFonts w:ascii="Calibri" w:hAnsi="Calibri" w:cs="Calibri"/>
                <w:b/>
                <w:sz w:val="20"/>
                <w:szCs w:val="20"/>
              </w:rPr>
              <w:t xml:space="preserve">Licensing, </w:t>
            </w:r>
            <w:r w:rsidRPr="004B6535">
              <w:rPr>
                <w:rFonts w:ascii="Calibri" w:hAnsi="Calibri" w:cs="Calibri"/>
                <w:b/>
                <w:sz w:val="20"/>
                <w:szCs w:val="20"/>
              </w:rPr>
              <w:t>Royalties, Finance Applications)</w:t>
            </w:r>
          </w:p>
          <w:p w14:paraId="1BAE7D64" w14:textId="77777777" w:rsidR="00740454" w:rsidRPr="004B6535" w:rsidRDefault="00455E26" w:rsidP="000440EB">
            <w:pPr>
              <w:pStyle w:val="ListParagraph"/>
              <w:numPr>
                <w:ilvl w:val="0"/>
                <w:numId w:val="8"/>
              </w:numPr>
              <w:rPr>
                <w:rFonts w:ascii="Calibri" w:eastAsia="Calibri" w:hAnsi="Calibri" w:cs="Calibri"/>
                <w:b/>
                <w:sz w:val="20"/>
                <w:szCs w:val="20"/>
              </w:rPr>
            </w:pPr>
            <w:r w:rsidRPr="004B6535">
              <w:rPr>
                <w:rFonts w:ascii="Calibri" w:eastAsia="Calibri" w:hAnsi="Calibri" w:cs="Calibri"/>
                <w:bCs/>
                <w:sz w:val="20"/>
                <w:szCs w:val="20"/>
              </w:rPr>
              <w:t>Digital transformation of</w:t>
            </w:r>
            <w:r w:rsidR="0025617D" w:rsidRPr="004B6535">
              <w:rPr>
                <w:rFonts w:ascii="Calibri" w:eastAsia="Calibri" w:hAnsi="Calibri" w:cs="Calibri"/>
                <w:bCs/>
                <w:sz w:val="20"/>
                <w:szCs w:val="20"/>
              </w:rPr>
              <w:t xml:space="preserve"> recording artists</w:t>
            </w:r>
            <w:r w:rsidRPr="004B6535">
              <w:rPr>
                <w:rFonts w:ascii="Calibri" w:eastAsia="Calibri" w:hAnsi="Calibri" w:cs="Calibri"/>
                <w:bCs/>
                <w:sz w:val="20"/>
                <w:szCs w:val="20"/>
              </w:rPr>
              <w:t xml:space="preserve"> </w:t>
            </w:r>
            <w:r w:rsidR="0025617D" w:rsidRPr="004B6535">
              <w:rPr>
                <w:rFonts w:ascii="Calibri" w:eastAsia="Calibri" w:hAnsi="Calibri" w:cs="Calibri"/>
                <w:bCs/>
                <w:sz w:val="20"/>
                <w:szCs w:val="20"/>
              </w:rPr>
              <w:t>c</w:t>
            </w:r>
            <w:r w:rsidR="0054113D" w:rsidRPr="004B6535">
              <w:rPr>
                <w:rFonts w:ascii="Calibri" w:eastAsia="Calibri" w:hAnsi="Calibri" w:cs="Calibri"/>
                <w:bCs/>
                <w:sz w:val="20"/>
                <w:szCs w:val="20"/>
              </w:rPr>
              <w:t>o</w:t>
            </w:r>
            <w:r w:rsidRPr="004B6535">
              <w:rPr>
                <w:rFonts w:ascii="Calibri" w:eastAsia="Calibri" w:hAnsi="Calibri" w:cs="Calibri"/>
                <w:bCs/>
                <w:sz w:val="20"/>
                <w:szCs w:val="20"/>
              </w:rPr>
              <w:t xml:space="preserve">ntract, </w:t>
            </w:r>
            <w:r w:rsidR="0025617D" w:rsidRPr="004B6535">
              <w:rPr>
                <w:rFonts w:ascii="Calibri" w:eastAsia="Calibri" w:hAnsi="Calibri" w:cs="Calibri"/>
                <w:bCs/>
                <w:sz w:val="20"/>
                <w:szCs w:val="20"/>
              </w:rPr>
              <w:t>c</w:t>
            </w:r>
            <w:r w:rsidRPr="004B6535">
              <w:rPr>
                <w:rFonts w:ascii="Calibri" w:eastAsia="Calibri" w:hAnsi="Calibri" w:cs="Calibri"/>
                <w:bCs/>
                <w:sz w:val="20"/>
                <w:szCs w:val="20"/>
              </w:rPr>
              <w:t xml:space="preserve">opyright, </w:t>
            </w:r>
            <w:r w:rsidR="00E444CB" w:rsidRPr="004B6535">
              <w:rPr>
                <w:rFonts w:ascii="Calibri" w:eastAsia="Calibri" w:hAnsi="Calibri" w:cs="Calibri"/>
                <w:bCs/>
                <w:sz w:val="20"/>
                <w:szCs w:val="20"/>
              </w:rPr>
              <w:t>r</w:t>
            </w:r>
            <w:r w:rsidRPr="004B6535">
              <w:rPr>
                <w:rFonts w:ascii="Calibri" w:eastAsia="Calibri" w:hAnsi="Calibri" w:cs="Calibri"/>
                <w:bCs/>
                <w:sz w:val="20"/>
                <w:szCs w:val="20"/>
              </w:rPr>
              <w:t>oyalties and</w:t>
            </w:r>
            <w:r w:rsidR="00E444CB" w:rsidRPr="004B6535">
              <w:rPr>
                <w:rFonts w:ascii="Calibri" w:eastAsia="Calibri" w:hAnsi="Calibri" w:cs="Calibri"/>
                <w:bCs/>
                <w:sz w:val="20"/>
                <w:szCs w:val="20"/>
              </w:rPr>
              <w:t xml:space="preserve"> financial</w:t>
            </w:r>
            <w:r w:rsidR="00E20C50" w:rsidRPr="004B6535">
              <w:rPr>
                <w:rFonts w:ascii="Calibri" w:eastAsia="Calibri" w:hAnsi="Calibri" w:cs="Calibri"/>
                <w:bCs/>
                <w:sz w:val="20"/>
                <w:szCs w:val="20"/>
              </w:rPr>
              <w:t xml:space="preserve"> payments</w:t>
            </w:r>
            <w:r w:rsidR="00E444CB" w:rsidRPr="004B6535">
              <w:rPr>
                <w:rFonts w:ascii="Calibri" w:eastAsia="Calibri" w:hAnsi="Calibri" w:cs="Calibri"/>
                <w:bCs/>
                <w:sz w:val="20"/>
                <w:szCs w:val="20"/>
              </w:rPr>
              <w:t xml:space="preserve"> manual processes and procedures.  </w:t>
            </w:r>
            <w:r w:rsidR="00D8565A" w:rsidRPr="004B6535">
              <w:rPr>
                <w:rFonts w:ascii="Calibri" w:eastAsia="Calibri" w:hAnsi="Calibri" w:cs="Calibri"/>
                <w:bCs/>
                <w:sz w:val="20"/>
                <w:szCs w:val="20"/>
              </w:rPr>
              <w:t xml:space="preserve">Increase </w:t>
            </w:r>
            <w:r w:rsidR="00E20C50" w:rsidRPr="004B6535">
              <w:rPr>
                <w:rFonts w:ascii="Calibri" w:eastAsia="Calibri" w:hAnsi="Calibri" w:cs="Calibri"/>
                <w:bCs/>
                <w:sz w:val="20"/>
                <w:szCs w:val="20"/>
              </w:rPr>
              <w:t xml:space="preserve">productivity for </w:t>
            </w:r>
            <w:r w:rsidR="00812D3F" w:rsidRPr="004B6535">
              <w:rPr>
                <w:rFonts w:ascii="Calibri" w:eastAsia="Calibri" w:hAnsi="Calibri" w:cs="Calibri"/>
                <w:bCs/>
                <w:sz w:val="20"/>
                <w:szCs w:val="20"/>
              </w:rPr>
              <w:t>corporate domestic</w:t>
            </w:r>
            <w:r w:rsidR="00B20DD7" w:rsidRPr="004B6535">
              <w:rPr>
                <w:rFonts w:ascii="Calibri" w:eastAsia="Calibri" w:hAnsi="Calibri" w:cs="Calibri"/>
                <w:bCs/>
                <w:sz w:val="20"/>
                <w:szCs w:val="20"/>
              </w:rPr>
              <w:t xml:space="preserve"> </w:t>
            </w:r>
            <w:r w:rsidR="00812D3F" w:rsidRPr="004B6535">
              <w:rPr>
                <w:rFonts w:ascii="Calibri" w:eastAsia="Calibri" w:hAnsi="Calibri" w:cs="Calibri"/>
                <w:bCs/>
                <w:sz w:val="20"/>
                <w:szCs w:val="20"/>
              </w:rPr>
              <w:t>and international</w:t>
            </w:r>
            <w:r w:rsidR="00876A93" w:rsidRPr="004B6535">
              <w:rPr>
                <w:rFonts w:ascii="Calibri" w:eastAsia="Calibri" w:hAnsi="Calibri" w:cs="Calibri"/>
                <w:bCs/>
                <w:sz w:val="20"/>
                <w:szCs w:val="20"/>
              </w:rPr>
              <w:t xml:space="preserve"> staff, decrease man hours</w:t>
            </w:r>
            <w:r w:rsidR="000E3423" w:rsidRPr="004B6535">
              <w:rPr>
                <w:rFonts w:ascii="Calibri" w:eastAsia="Calibri" w:hAnsi="Calibri" w:cs="Calibri"/>
                <w:bCs/>
                <w:sz w:val="20"/>
                <w:szCs w:val="20"/>
              </w:rPr>
              <w:t xml:space="preserve"> </w:t>
            </w:r>
            <w:r w:rsidR="00E277A6" w:rsidRPr="004B6535">
              <w:rPr>
                <w:rFonts w:ascii="Calibri" w:eastAsia="Calibri" w:hAnsi="Calibri" w:cs="Calibri"/>
                <w:bCs/>
                <w:sz w:val="20"/>
                <w:szCs w:val="20"/>
              </w:rPr>
              <w:t>associated with artist management</w:t>
            </w:r>
            <w:r w:rsidR="00423044" w:rsidRPr="004B6535">
              <w:rPr>
                <w:rFonts w:ascii="Calibri" w:eastAsia="Calibri" w:hAnsi="Calibri" w:cs="Calibri"/>
                <w:bCs/>
                <w:sz w:val="20"/>
                <w:szCs w:val="20"/>
              </w:rPr>
              <w:t xml:space="preserve"> while reducing corporate expenditures</w:t>
            </w:r>
            <w:r w:rsidR="00812D3F" w:rsidRPr="004B6535">
              <w:rPr>
                <w:rFonts w:ascii="Calibri" w:eastAsia="Calibri" w:hAnsi="Calibri" w:cs="Calibri"/>
                <w:bCs/>
                <w:sz w:val="20"/>
                <w:szCs w:val="20"/>
              </w:rPr>
              <w:t>.</w:t>
            </w:r>
          </w:p>
          <w:p w14:paraId="762FBF36" w14:textId="77777777" w:rsidR="00581FBC" w:rsidRPr="004B6535" w:rsidRDefault="00812D3F" w:rsidP="000440EB">
            <w:pPr>
              <w:pStyle w:val="ListParagraph"/>
              <w:numPr>
                <w:ilvl w:val="0"/>
                <w:numId w:val="8"/>
              </w:numPr>
              <w:rPr>
                <w:rFonts w:ascii="Calibri" w:eastAsia="Calibri" w:hAnsi="Calibri" w:cs="Calibri"/>
                <w:b/>
                <w:sz w:val="20"/>
                <w:szCs w:val="20"/>
              </w:rPr>
            </w:pPr>
            <w:r w:rsidRPr="004B6535">
              <w:rPr>
                <w:rFonts w:ascii="Calibri" w:eastAsia="Calibri" w:hAnsi="Calibri" w:cs="Calibri"/>
                <w:bCs/>
                <w:sz w:val="20"/>
                <w:szCs w:val="20"/>
              </w:rPr>
              <w:t xml:space="preserve"> Conversion of legacy</w:t>
            </w:r>
            <w:r w:rsidR="004B2384" w:rsidRPr="004B6535">
              <w:rPr>
                <w:rFonts w:ascii="Calibri" w:eastAsia="Calibri" w:hAnsi="Calibri" w:cs="Calibri"/>
                <w:sz w:val="20"/>
                <w:szCs w:val="20"/>
              </w:rPr>
              <w:t xml:space="preserve"> (TRACS) application to a customized vendor web-based COTS software for International Business Users. </w:t>
            </w:r>
          </w:p>
          <w:p w14:paraId="52C901FF" w14:textId="2C92692F" w:rsidR="004B2384" w:rsidRPr="004B6535" w:rsidRDefault="00C45F09" w:rsidP="00C45F09">
            <w:pPr>
              <w:pStyle w:val="ListParagraph"/>
              <w:rPr>
                <w:rFonts w:ascii="Calibri" w:eastAsia="Calibri" w:hAnsi="Calibri" w:cs="Calibri"/>
                <w:b/>
                <w:sz w:val="20"/>
                <w:szCs w:val="20"/>
              </w:rPr>
            </w:pPr>
            <w:r w:rsidRPr="004B6535">
              <w:rPr>
                <w:rFonts w:ascii="Calibri" w:eastAsia="Calibri" w:hAnsi="Calibri" w:cs="Calibri"/>
                <w:sz w:val="20"/>
                <w:szCs w:val="20"/>
              </w:rPr>
              <w:t>M</w:t>
            </w:r>
            <w:r w:rsidR="004B2384" w:rsidRPr="004B6535">
              <w:rPr>
                <w:rFonts w:ascii="Calibri" w:eastAsia="Calibri" w:hAnsi="Calibri" w:cs="Calibri"/>
                <w:sz w:val="20"/>
                <w:szCs w:val="20"/>
              </w:rPr>
              <w:t xml:space="preserve">ulti-phase implementation of the International Royalty System (Royalties, Rights, Participation, Copyright (Works, Claims, Sales, </w:t>
            </w:r>
            <w:r w:rsidR="004B2384" w:rsidRPr="004B6535">
              <w:rPr>
                <w:rFonts w:ascii="Calibri" w:eastAsia="Calibri" w:hAnsi="Calibri" w:cs="Calibri"/>
                <w:sz w:val="20"/>
                <w:szCs w:val="20"/>
              </w:rPr>
              <w:lastRenderedPageBreak/>
              <w:t xml:space="preserve">Contracts, Licensing) and Sales File processing.  Agile and Waterfall project methodologies utilized. </w:t>
            </w:r>
            <w:r w:rsidR="003E6C1D" w:rsidRPr="004B6535">
              <w:rPr>
                <w:rFonts w:ascii="Calibri" w:eastAsia="Calibri" w:hAnsi="Calibri" w:cs="Calibri"/>
                <w:sz w:val="20"/>
                <w:szCs w:val="20"/>
              </w:rPr>
              <w:t>SDLC documentation</w:t>
            </w:r>
            <w:r w:rsidR="00E21E89" w:rsidRPr="004B6535">
              <w:rPr>
                <w:rFonts w:ascii="Calibri" w:eastAsia="Calibri" w:hAnsi="Calibri" w:cs="Calibri"/>
                <w:sz w:val="20"/>
                <w:szCs w:val="20"/>
              </w:rPr>
              <w:t xml:space="preserve"> prepared and</w:t>
            </w:r>
            <w:r w:rsidR="00C75294" w:rsidRPr="004B6535">
              <w:rPr>
                <w:rFonts w:ascii="Calibri" w:eastAsia="Calibri" w:hAnsi="Calibri" w:cs="Calibri"/>
                <w:sz w:val="20"/>
                <w:szCs w:val="20"/>
              </w:rPr>
              <w:t>/</w:t>
            </w:r>
            <w:r w:rsidR="00E21E89" w:rsidRPr="004B6535">
              <w:rPr>
                <w:rFonts w:ascii="Calibri" w:eastAsia="Calibri" w:hAnsi="Calibri" w:cs="Calibri"/>
                <w:sz w:val="20"/>
                <w:szCs w:val="20"/>
              </w:rPr>
              <w:t>or r</w:t>
            </w:r>
            <w:r w:rsidR="004B2384" w:rsidRPr="004B6535">
              <w:rPr>
                <w:rFonts w:ascii="Calibri" w:eastAsia="Calibri" w:hAnsi="Calibri" w:cs="Calibri"/>
                <w:sz w:val="20"/>
                <w:szCs w:val="20"/>
              </w:rPr>
              <w:t xml:space="preserve">eviewed </w:t>
            </w:r>
            <w:r w:rsidR="00E21E89" w:rsidRPr="004B6535">
              <w:rPr>
                <w:rFonts w:ascii="Calibri" w:eastAsia="Calibri" w:hAnsi="Calibri" w:cs="Calibri"/>
                <w:sz w:val="20"/>
                <w:szCs w:val="20"/>
              </w:rPr>
              <w:t>(</w:t>
            </w:r>
            <w:r w:rsidR="004B2384" w:rsidRPr="004B6535">
              <w:rPr>
                <w:rFonts w:ascii="Calibri" w:eastAsia="Calibri" w:hAnsi="Calibri" w:cs="Calibri"/>
                <w:sz w:val="20"/>
                <w:szCs w:val="20"/>
              </w:rPr>
              <w:t>vendor FRS, GUI mock-ups, use case, external interfaces,</w:t>
            </w:r>
            <w:r w:rsidR="00226BB3" w:rsidRPr="004B6535">
              <w:rPr>
                <w:rFonts w:ascii="Calibri" w:eastAsia="Calibri" w:hAnsi="Calibri" w:cs="Calibri"/>
                <w:sz w:val="20"/>
                <w:szCs w:val="20"/>
              </w:rPr>
              <w:t xml:space="preserve"> </w:t>
            </w:r>
            <w:r w:rsidR="00CB19BB" w:rsidRPr="004B6535">
              <w:rPr>
                <w:rFonts w:ascii="Calibri" w:eastAsia="Calibri" w:hAnsi="Calibri" w:cs="Calibri"/>
                <w:sz w:val="20"/>
                <w:szCs w:val="20"/>
              </w:rPr>
              <w:t>analysis, data</w:t>
            </w:r>
            <w:r w:rsidR="004B2384" w:rsidRPr="004B6535">
              <w:rPr>
                <w:rFonts w:ascii="Calibri" w:eastAsia="Calibri" w:hAnsi="Calibri" w:cs="Calibri"/>
                <w:sz w:val="20"/>
                <w:szCs w:val="20"/>
              </w:rPr>
              <w:t xml:space="preserve"> mapping</w:t>
            </w:r>
            <w:r w:rsidR="00EB5319" w:rsidRPr="004B6535">
              <w:rPr>
                <w:rFonts w:ascii="Calibri" w:eastAsia="Calibri" w:hAnsi="Calibri" w:cs="Calibri"/>
                <w:sz w:val="20"/>
                <w:szCs w:val="20"/>
              </w:rPr>
              <w:t>,</w:t>
            </w:r>
            <w:r w:rsidR="004B2384" w:rsidRPr="004B6535">
              <w:rPr>
                <w:rFonts w:ascii="Calibri" w:eastAsia="Calibri" w:hAnsi="Calibri" w:cs="Calibri"/>
                <w:sz w:val="20"/>
                <w:szCs w:val="20"/>
              </w:rPr>
              <w:t xml:space="preserve"> database schemas</w:t>
            </w:r>
            <w:r w:rsidR="00EB5319" w:rsidRPr="004B6535">
              <w:rPr>
                <w:rFonts w:ascii="Calibri" w:eastAsia="Calibri" w:hAnsi="Calibri" w:cs="Calibri"/>
                <w:sz w:val="20"/>
                <w:szCs w:val="20"/>
              </w:rPr>
              <w:t xml:space="preserve"> analysis</w:t>
            </w:r>
            <w:r w:rsidR="00B31F11" w:rsidRPr="004B6535">
              <w:rPr>
                <w:rFonts w:ascii="Calibri" w:eastAsia="Calibri" w:hAnsi="Calibri" w:cs="Calibri"/>
                <w:sz w:val="20"/>
                <w:szCs w:val="20"/>
              </w:rPr>
              <w:t xml:space="preserve">, </w:t>
            </w:r>
            <w:r w:rsidR="004B2384" w:rsidRPr="004B6535">
              <w:rPr>
                <w:rFonts w:ascii="Calibri" w:eastAsia="Calibri" w:hAnsi="Calibri" w:cs="Calibri"/>
                <w:sz w:val="20"/>
                <w:szCs w:val="20"/>
              </w:rPr>
              <w:t xml:space="preserve">UAT </w:t>
            </w:r>
            <w:r w:rsidR="00226BB3" w:rsidRPr="004B6535">
              <w:rPr>
                <w:rFonts w:ascii="Calibri" w:eastAsia="Calibri" w:hAnsi="Calibri" w:cs="Calibri"/>
                <w:sz w:val="20"/>
                <w:szCs w:val="20"/>
              </w:rPr>
              <w:t>test plan/scripts</w:t>
            </w:r>
            <w:r w:rsidR="00C75294" w:rsidRPr="004B6535">
              <w:rPr>
                <w:rFonts w:ascii="Calibri" w:eastAsia="Calibri" w:hAnsi="Calibri" w:cs="Calibri"/>
                <w:sz w:val="20"/>
                <w:szCs w:val="20"/>
              </w:rPr>
              <w:t>.</w:t>
            </w:r>
            <w:r w:rsidR="00226BB3" w:rsidRPr="004B6535">
              <w:rPr>
                <w:rFonts w:ascii="Calibri" w:eastAsia="Calibri" w:hAnsi="Calibri" w:cs="Calibri"/>
                <w:sz w:val="20"/>
                <w:szCs w:val="20"/>
              </w:rPr>
              <w:t>)</w:t>
            </w:r>
            <w:r w:rsidR="004B2384" w:rsidRPr="004B6535">
              <w:rPr>
                <w:rFonts w:ascii="Calibri" w:eastAsia="Calibri" w:hAnsi="Calibri" w:cs="Calibri"/>
                <w:sz w:val="20"/>
                <w:szCs w:val="20"/>
              </w:rPr>
              <w:t>.  Utilized TRACS, SharePoint, Microsoft Office, TOAD, proprietary applications and Master Data websites, and tools.</w:t>
            </w:r>
          </w:p>
          <w:p w14:paraId="7C9B0847" w14:textId="77777777" w:rsidR="00E8326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Amgen, Inc.</w:t>
            </w:r>
          </w:p>
          <w:p w14:paraId="106722C0" w14:textId="2A8DD3E4"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01/</w:t>
            </w:r>
            <w:r w:rsidR="008A4E3E" w:rsidRPr="004B6535">
              <w:rPr>
                <w:rFonts w:ascii="Calibri" w:eastAsia="Calibri" w:hAnsi="Calibri" w:cs="Calibri"/>
                <w:b/>
                <w:sz w:val="20"/>
                <w:szCs w:val="20"/>
              </w:rPr>
              <w:t>20</w:t>
            </w:r>
            <w:r w:rsidRPr="004B6535">
              <w:rPr>
                <w:rFonts w:ascii="Calibri" w:eastAsia="Calibri" w:hAnsi="Calibri" w:cs="Calibri"/>
                <w:b/>
                <w:sz w:val="20"/>
                <w:szCs w:val="20"/>
              </w:rPr>
              <w:t>11 to 01/</w:t>
            </w:r>
            <w:r w:rsidR="00F07F2F" w:rsidRPr="004B6535">
              <w:rPr>
                <w:rFonts w:ascii="Calibri" w:eastAsia="Calibri" w:hAnsi="Calibri" w:cs="Calibri"/>
                <w:b/>
                <w:sz w:val="20"/>
                <w:szCs w:val="20"/>
              </w:rPr>
              <w:t>20</w:t>
            </w:r>
            <w:r w:rsidRPr="004B6535">
              <w:rPr>
                <w:rFonts w:ascii="Calibri" w:eastAsia="Calibri" w:hAnsi="Calibri" w:cs="Calibri"/>
                <w:b/>
                <w:sz w:val="20"/>
                <w:szCs w:val="20"/>
              </w:rPr>
              <w:t>12</w:t>
            </w:r>
            <w:r w:rsidRPr="004B6535">
              <w:rPr>
                <w:rFonts w:ascii="Calibri" w:eastAsia="Calibri" w:hAnsi="Calibri" w:cs="Calibri"/>
                <w:b/>
                <w:sz w:val="20"/>
                <w:szCs w:val="20"/>
              </w:rPr>
              <w:br/>
              <w:t>Validation Lead/</w:t>
            </w:r>
            <w:r w:rsidR="00461EC1">
              <w:rPr>
                <w:rFonts w:ascii="Calibri" w:eastAsia="Calibri" w:hAnsi="Calibri" w:cs="Calibri"/>
                <w:b/>
                <w:sz w:val="20"/>
                <w:szCs w:val="20"/>
              </w:rPr>
              <w:t>Scrum</w:t>
            </w:r>
            <w:r w:rsidR="003E385F">
              <w:rPr>
                <w:rFonts w:ascii="Calibri" w:eastAsia="Calibri" w:hAnsi="Calibri" w:cs="Calibri"/>
                <w:b/>
                <w:sz w:val="20"/>
                <w:szCs w:val="20"/>
              </w:rPr>
              <w:t xml:space="preserve"> </w:t>
            </w:r>
            <w:r w:rsidR="00461EC1">
              <w:rPr>
                <w:rFonts w:ascii="Calibri" w:eastAsia="Calibri" w:hAnsi="Calibri" w:cs="Calibri"/>
                <w:b/>
                <w:sz w:val="20"/>
                <w:szCs w:val="20"/>
              </w:rPr>
              <w:t>Master</w:t>
            </w:r>
            <w:r w:rsidR="007A716E">
              <w:rPr>
                <w:rFonts w:ascii="Calibri" w:eastAsia="Calibri" w:hAnsi="Calibri" w:cs="Calibri"/>
                <w:b/>
                <w:sz w:val="20"/>
                <w:szCs w:val="20"/>
              </w:rPr>
              <w:t>/Test Execution</w:t>
            </w:r>
            <w:r w:rsidR="007A716E" w:rsidRPr="004B6535">
              <w:rPr>
                <w:rFonts w:ascii="Calibri" w:eastAsia="Calibri" w:hAnsi="Calibri" w:cs="Calibri"/>
                <w:b/>
                <w:sz w:val="20"/>
                <w:szCs w:val="20"/>
              </w:rPr>
              <w:t xml:space="preserve"> </w:t>
            </w:r>
            <w:r w:rsidR="007A716E">
              <w:rPr>
                <w:rFonts w:ascii="Calibri" w:eastAsia="Calibri" w:hAnsi="Calibri" w:cs="Calibri"/>
                <w:b/>
                <w:sz w:val="20"/>
                <w:szCs w:val="20"/>
              </w:rPr>
              <w:t xml:space="preserve">- </w:t>
            </w:r>
            <w:r w:rsidRPr="004B6535">
              <w:rPr>
                <w:rFonts w:ascii="Calibri" w:eastAsia="Calibri" w:hAnsi="Calibri" w:cs="Calibri"/>
                <w:b/>
                <w:sz w:val="20"/>
                <w:szCs w:val="20"/>
              </w:rPr>
              <w:t>CODE (Clinical Trials Reporting)</w:t>
            </w:r>
          </w:p>
          <w:p w14:paraId="5FACE20F" w14:textId="79B8F946"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sz w:val="20"/>
                <w:szCs w:val="20"/>
              </w:rPr>
            </w:pPr>
            <w:r w:rsidRPr="004B6535">
              <w:rPr>
                <w:rFonts w:ascii="Calibri" w:eastAsia="Calibri" w:hAnsi="Calibri" w:cs="Calibri"/>
                <w:sz w:val="20"/>
                <w:szCs w:val="20"/>
              </w:rPr>
              <w:t xml:space="preserve">FDA approval and drug production pipeline timelines decreased due to the re-designed detail and summary Clinical Trial Reports, enabling management to </w:t>
            </w:r>
            <w:r w:rsidR="00BE1750" w:rsidRPr="004B6535">
              <w:rPr>
                <w:rFonts w:ascii="Calibri" w:eastAsia="Calibri" w:hAnsi="Calibri" w:cs="Calibri"/>
                <w:sz w:val="20"/>
                <w:szCs w:val="20"/>
              </w:rPr>
              <w:t>interpret and report out Clinical Trials results data more accurately</w:t>
            </w:r>
            <w:r w:rsidRPr="004B6535">
              <w:rPr>
                <w:rFonts w:ascii="Calibri" w:eastAsia="Calibri" w:hAnsi="Calibri" w:cs="Calibri"/>
                <w:sz w:val="20"/>
                <w:szCs w:val="20"/>
              </w:rPr>
              <w:t xml:space="preserve">. Agile and Waterfall hybrid methodology utilized. </w:t>
            </w:r>
          </w:p>
          <w:p w14:paraId="06695024" w14:textId="350BDBD6"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sz w:val="20"/>
                <w:szCs w:val="20"/>
              </w:rPr>
            </w:pPr>
            <w:r w:rsidRPr="004B6535">
              <w:rPr>
                <w:rFonts w:ascii="Calibri" w:eastAsia="Calibri" w:hAnsi="Calibri" w:cs="Calibri"/>
                <w:sz w:val="20"/>
                <w:szCs w:val="20"/>
              </w:rPr>
              <w:t>Environment Architecture:  Business Objects, DataFlux (legacy system), eClinical, Cognos Reports, SharePoint, HP Quality Center, JIRA, Confluence, Data warehouses (ETL)</w:t>
            </w:r>
            <w:r w:rsidR="00D305D6">
              <w:rPr>
                <w:rFonts w:ascii="Calibri" w:eastAsia="Calibri" w:hAnsi="Calibri" w:cs="Calibri"/>
                <w:sz w:val="20"/>
                <w:szCs w:val="20"/>
              </w:rPr>
              <w:t xml:space="preserve"> and Cloud</w:t>
            </w:r>
            <w:r w:rsidRPr="004B6535">
              <w:rPr>
                <w:rFonts w:ascii="Calibri" w:eastAsia="Calibri" w:hAnsi="Calibri" w:cs="Calibri"/>
                <w:sz w:val="20"/>
                <w:szCs w:val="20"/>
              </w:rPr>
              <w:t xml:space="preserve"> environment. </w:t>
            </w:r>
          </w:p>
          <w:p w14:paraId="11341DC4" w14:textId="77777777"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sz w:val="20"/>
                <w:szCs w:val="20"/>
              </w:rPr>
            </w:pPr>
            <w:r w:rsidRPr="004B6535">
              <w:rPr>
                <w:rFonts w:ascii="Calibri" w:eastAsia="Calibri" w:hAnsi="Calibri" w:cs="Calibri"/>
                <w:sz w:val="20"/>
                <w:szCs w:val="20"/>
              </w:rPr>
              <w:t xml:space="preserve">SDLC Documentation prepared, reviewed and/or executed (reporting requirements, data analysis summary for data warehousing for reference data and reporting, report mock-ups, use cases, SIT and UAT test scripts, ETL modifications, vendor Design documentation. </w:t>
            </w:r>
          </w:p>
          <w:p w14:paraId="1766B3E2" w14:textId="77777777" w:rsidR="004B2384" w:rsidRPr="004B6535" w:rsidRDefault="004B2384" w:rsidP="004B2384">
            <w:pPr>
              <w:pStyle w:val="ListParagraph"/>
              <w:numPr>
                <w:ilvl w:val="0"/>
                <w:numId w:val="6"/>
              </w:numPr>
              <w:tabs>
                <w:tab w:val="left" w:pos="220"/>
                <w:tab w:val="left" w:pos="720"/>
              </w:tabs>
              <w:spacing w:after="0" w:line="240" w:lineRule="auto"/>
              <w:rPr>
                <w:rFonts w:ascii="Calibri" w:eastAsia="Calibri" w:hAnsi="Calibri" w:cs="Calibri"/>
                <w:b/>
                <w:sz w:val="20"/>
                <w:szCs w:val="20"/>
              </w:rPr>
            </w:pPr>
            <w:r w:rsidRPr="004B6535">
              <w:rPr>
                <w:rFonts w:ascii="Calibri" w:eastAsia="Calibri" w:hAnsi="Calibri" w:cs="Calibri"/>
                <w:sz w:val="20"/>
                <w:szCs w:val="20"/>
              </w:rPr>
              <w:t xml:space="preserve">Digital transformation of manual processes, procedures.  SharePoint Administrator maintained. Interfaced with the domestic and international Clients, </w:t>
            </w:r>
          </w:p>
          <w:p w14:paraId="0CDF90B8" w14:textId="58E0039B" w:rsidR="00122C47" w:rsidRDefault="00122C47" w:rsidP="00122C47">
            <w:pPr>
              <w:pStyle w:val="ListParagraph"/>
              <w:tabs>
                <w:tab w:val="left" w:pos="220"/>
                <w:tab w:val="left" w:pos="720"/>
              </w:tabs>
              <w:spacing w:after="0" w:line="240" w:lineRule="auto"/>
              <w:jc w:val="center"/>
              <w:rPr>
                <w:rFonts w:ascii="Calibri" w:eastAsia="Calibri" w:hAnsi="Calibri" w:cs="Calibri"/>
                <w:b/>
                <w:sz w:val="20"/>
                <w:szCs w:val="20"/>
              </w:rPr>
            </w:pPr>
          </w:p>
          <w:p w14:paraId="35CCCFF5"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Boston Scientific (Neuromodulation) </w:t>
            </w:r>
          </w:p>
          <w:p w14:paraId="25FDD92D" w14:textId="3910E1E1" w:rsidR="004B2384" w:rsidRPr="004B6535" w:rsidRDefault="004B2384" w:rsidP="004B2384">
            <w:pPr>
              <w:rPr>
                <w:rFonts w:ascii="Calibri" w:hAnsi="Calibri" w:cs="Calibri"/>
                <w:b/>
                <w:sz w:val="20"/>
                <w:szCs w:val="20"/>
              </w:rPr>
            </w:pPr>
            <w:r w:rsidRPr="004B6535">
              <w:rPr>
                <w:rFonts w:ascii="Calibri" w:eastAsia="Calibri" w:hAnsi="Calibri" w:cs="Calibri"/>
                <w:b/>
                <w:sz w:val="20"/>
                <w:szCs w:val="20"/>
              </w:rPr>
              <w:t xml:space="preserve">11/2010 to 12/2010 </w:t>
            </w:r>
            <w:r w:rsidRPr="004B6535">
              <w:rPr>
                <w:rFonts w:ascii="Calibri" w:eastAsia="Calibri" w:hAnsi="Calibri" w:cs="Calibri"/>
                <w:b/>
                <w:sz w:val="20"/>
                <w:szCs w:val="20"/>
              </w:rPr>
              <w:br/>
              <w:t xml:space="preserve">Lead Validation Engineer - </w:t>
            </w:r>
            <w:r w:rsidRPr="004B6535">
              <w:rPr>
                <w:rFonts w:ascii="Calibri" w:hAnsi="Calibri" w:cs="Calibri"/>
                <w:b/>
                <w:sz w:val="20"/>
                <w:szCs w:val="20"/>
              </w:rPr>
              <w:t xml:space="preserve">(Call Center, </w:t>
            </w:r>
            <w:r w:rsidR="00832FDA">
              <w:rPr>
                <w:rFonts w:ascii="Calibri" w:hAnsi="Calibri" w:cs="Calibri"/>
                <w:b/>
                <w:sz w:val="20"/>
                <w:szCs w:val="20"/>
              </w:rPr>
              <w:t xml:space="preserve">Medical Devices, </w:t>
            </w:r>
            <w:r w:rsidRPr="004B6535">
              <w:rPr>
                <w:rFonts w:ascii="Calibri" w:hAnsi="Calibri" w:cs="Calibri"/>
                <w:b/>
                <w:sz w:val="20"/>
                <w:szCs w:val="20"/>
              </w:rPr>
              <w:t>CRM/FDA Reporting (MDM)/FDA 483 Consent Decree)</w:t>
            </w:r>
          </w:p>
          <w:p w14:paraId="69C68EB5" w14:textId="5C8B8913" w:rsidR="009828C1" w:rsidRPr="004B6535" w:rsidRDefault="004B2384" w:rsidP="00343948">
            <w:pPr>
              <w:spacing w:after="160" w:line="259" w:lineRule="auto"/>
              <w:rPr>
                <w:rFonts w:ascii="Calibri" w:hAnsi="Calibri" w:cs="Calibri"/>
                <w:b/>
                <w:sz w:val="20"/>
                <w:szCs w:val="20"/>
              </w:rPr>
            </w:pPr>
            <w:r w:rsidRPr="004B6535">
              <w:rPr>
                <w:rFonts w:ascii="Calibri" w:eastAsia="Calibri" w:hAnsi="Calibri" w:cs="Calibri"/>
                <w:sz w:val="20"/>
                <w:szCs w:val="20"/>
              </w:rPr>
              <w:t>Enabled normal business activities to resume with the timely satisfaction of FDA 483 Consent Decree, with the IBM legacy application conversion to a customized NetRM web-based COTS</w:t>
            </w:r>
            <w:r w:rsidRPr="004B6535">
              <w:rPr>
                <w:rFonts w:ascii="Calibri" w:hAnsi="Calibri" w:cs="Calibri"/>
                <w:b/>
                <w:sz w:val="20"/>
                <w:szCs w:val="20"/>
              </w:rPr>
              <w:t xml:space="preserve"> </w:t>
            </w:r>
            <w:r w:rsidRPr="004B6535">
              <w:rPr>
                <w:rFonts w:ascii="Calibri" w:eastAsia="Calibri" w:hAnsi="Calibri" w:cs="Calibri"/>
                <w:sz w:val="20"/>
                <w:szCs w:val="20"/>
              </w:rPr>
              <w:t xml:space="preserve">application.  Agile project methodology utilized.  Preparation, </w:t>
            </w:r>
            <w:r w:rsidR="006E3BD8" w:rsidRPr="004B6535">
              <w:rPr>
                <w:rFonts w:ascii="Calibri" w:eastAsia="Calibri" w:hAnsi="Calibri" w:cs="Calibri"/>
                <w:sz w:val="20"/>
                <w:szCs w:val="20"/>
              </w:rPr>
              <w:t>review,</w:t>
            </w:r>
            <w:r w:rsidRPr="004B6535">
              <w:rPr>
                <w:rFonts w:ascii="Calibri" w:eastAsia="Calibri" w:hAnsi="Calibri" w:cs="Calibri"/>
                <w:sz w:val="20"/>
                <w:szCs w:val="20"/>
              </w:rPr>
              <w:t xml:space="preserve"> and execution of Validation Test Scripts for Crystal Reports.  Regression and UAT tested post implementation modifications for the NetRM and SAP applications.  </w:t>
            </w:r>
          </w:p>
          <w:p w14:paraId="66ED65D0" w14:textId="7C3B8E65" w:rsidR="00F07F2F" w:rsidRPr="004B6535" w:rsidRDefault="003037F9"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G</w:t>
            </w:r>
            <w:r w:rsidR="004B2384" w:rsidRPr="004B6535">
              <w:rPr>
                <w:rFonts w:ascii="Calibri" w:eastAsia="Calibri" w:hAnsi="Calibri" w:cs="Calibri"/>
                <w:b/>
                <w:sz w:val="20"/>
                <w:szCs w:val="20"/>
              </w:rPr>
              <w:t>enentech</w:t>
            </w:r>
          </w:p>
          <w:p w14:paraId="38F847DF" w14:textId="4C344A29" w:rsidR="004B2384"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08/2010 to 11/2010</w:t>
            </w:r>
            <w:r w:rsidRPr="004B6535">
              <w:rPr>
                <w:rFonts w:ascii="Calibri" w:eastAsia="Calibri" w:hAnsi="Calibri" w:cs="Calibri"/>
                <w:b/>
                <w:sz w:val="20"/>
                <w:szCs w:val="20"/>
              </w:rPr>
              <w:br/>
              <w:t>Validation Lead/Project Manager (Backfill) – (SAP Supply Chain &amp; CUP Compliance Audit)</w:t>
            </w:r>
          </w:p>
          <w:p w14:paraId="592FB2B6" w14:textId="6DD52683" w:rsidR="004B2384" w:rsidRPr="004B6535" w:rsidRDefault="004B2384" w:rsidP="004B2384">
            <w:pPr>
              <w:rPr>
                <w:rFonts w:ascii="Calibri" w:eastAsia="Calibri" w:hAnsi="Calibri" w:cs="Calibri"/>
                <w:sz w:val="20"/>
                <w:szCs w:val="20"/>
              </w:rPr>
            </w:pPr>
            <w:r w:rsidRPr="004B6535">
              <w:rPr>
                <w:rFonts w:ascii="Calibri" w:eastAsia="Calibri" w:hAnsi="Calibri" w:cs="Calibri"/>
                <w:sz w:val="20"/>
                <w:szCs w:val="20"/>
              </w:rPr>
              <w:t xml:space="preserve">Verification of Supply Chain and Complaint User Provisioning (CUP) FDA Compliance. Risk assessment of SAP-R/3 &amp; SAP-GRC Complaint User Provisioning (CUP), current SAP functional modules (R/3, APO, BW, EPB, SCM, SMP, etc.) SDLC Documentation review and/or preparation of (Preliminary Hazard Analysis (PHA), Component Functional Criticality Assessment (CFCA), Risk Management Reports, Project Charters, and Validation Project Plan). </w:t>
            </w:r>
            <w:r w:rsidRPr="004B6535">
              <w:rPr>
                <w:rFonts w:ascii="Calibri" w:hAnsi="Calibri" w:cs="Calibri"/>
                <w:sz w:val="20"/>
                <w:szCs w:val="20"/>
              </w:rPr>
              <w:t xml:space="preserve">Agile project methodology utilized. </w:t>
            </w:r>
            <w:r w:rsidRPr="004B6535">
              <w:rPr>
                <w:rFonts w:ascii="Calibri" w:eastAsia="Calibri" w:hAnsi="Calibri" w:cs="Calibri"/>
                <w:sz w:val="20"/>
                <w:szCs w:val="20"/>
              </w:rPr>
              <w:t xml:space="preserve">Utilized GoogleDocs, SharePoint and Documentum for project tracking and document repositories.  </w:t>
            </w:r>
          </w:p>
          <w:p w14:paraId="5A0B3C46" w14:textId="77777777" w:rsidR="00BD5349" w:rsidRDefault="00BD5349" w:rsidP="004B2384">
            <w:pPr>
              <w:rPr>
                <w:rFonts w:ascii="Calibri" w:eastAsia="Calibri" w:hAnsi="Calibri" w:cs="Calibri"/>
                <w:b/>
                <w:sz w:val="20"/>
                <w:szCs w:val="20"/>
              </w:rPr>
            </w:pPr>
          </w:p>
          <w:p w14:paraId="2CE750BD" w14:textId="77777777" w:rsidR="00BD5349" w:rsidRDefault="00BD5349" w:rsidP="004B2384">
            <w:pPr>
              <w:rPr>
                <w:rFonts w:ascii="Calibri" w:eastAsia="Calibri" w:hAnsi="Calibri" w:cs="Calibri"/>
                <w:b/>
                <w:sz w:val="20"/>
                <w:szCs w:val="20"/>
              </w:rPr>
            </w:pPr>
          </w:p>
          <w:p w14:paraId="4A98EB36" w14:textId="77777777" w:rsidR="00BD5349" w:rsidRDefault="00BD5349" w:rsidP="004B2384">
            <w:pPr>
              <w:rPr>
                <w:rFonts w:ascii="Calibri" w:eastAsia="Calibri" w:hAnsi="Calibri" w:cs="Calibri"/>
                <w:b/>
                <w:sz w:val="20"/>
                <w:szCs w:val="20"/>
              </w:rPr>
            </w:pPr>
          </w:p>
          <w:p w14:paraId="0BC0A987" w14:textId="41112A84" w:rsidR="00F07F2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lastRenderedPageBreak/>
              <w:br/>
              <w:t>Boston Scientific – Neuromodulation</w:t>
            </w:r>
          </w:p>
          <w:p w14:paraId="15E7D772" w14:textId="0D04AA50" w:rsidR="004B2384" w:rsidRPr="004B6535" w:rsidRDefault="009828C1" w:rsidP="004B2384">
            <w:pPr>
              <w:rPr>
                <w:rFonts w:ascii="Calibri" w:hAnsi="Calibri" w:cs="Calibri"/>
                <w:b/>
                <w:sz w:val="20"/>
                <w:szCs w:val="20"/>
              </w:rPr>
            </w:pPr>
            <w:r w:rsidRPr="004B6535">
              <w:rPr>
                <w:rFonts w:ascii="Calibri" w:eastAsia="Calibri" w:hAnsi="Calibri" w:cs="Calibri"/>
                <w:b/>
                <w:sz w:val="20"/>
                <w:szCs w:val="20"/>
              </w:rPr>
              <w:t>1</w:t>
            </w:r>
            <w:r w:rsidR="004B2384" w:rsidRPr="004B6535">
              <w:rPr>
                <w:rFonts w:ascii="Calibri" w:eastAsia="Calibri" w:hAnsi="Calibri" w:cs="Calibri"/>
                <w:b/>
                <w:sz w:val="20"/>
                <w:szCs w:val="20"/>
              </w:rPr>
              <w:t>2/</w:t>
            </w:r>
            <w:r w:rsidR="00F07E9E" w:rsidRPr="004B6535">
              <w:rPr>
                <w:rFonts w:ascii="Calibri" w:eastAsia="Calibri" w:hAnsi="Calibri" w:cs="Calibri"/>
                <w:b/>
                <w:sz w:val="20"/>
                <w:szCs w:val="20"/>
              </w:rPr>
              <w:t>20</w:t>
            </w:r>
            <w:r w:rsidR="004B2384" w:rsidRPr="004B6535">
              <w:rPr>
                <w:rFonts w:ascii="Calibri" w:eastAsia="Calibri" w:hAnsi="Calibri" w:cs="Calibri"/>
                <w:b/>
                <w:sz w:val="20"/>
                <w:szCs w:val="20"/>
              </w:rPr>
              <w:t>09 to 08/</w:t>
            </w:r>
            <w:r w:rsidR="00F07E9E" w:rsidRPr="004B6535">
              <w:rPr>
                <w:rFonts w:ascii="Calibri" w:eastAsia="Calibri" w:hAnsi="Calibri" w:cs="Calibri"/>
                <w:b/>
                <w:sz w:val="20"/>
                <w:szCs w:val="20"/>
              </w:rPr>
              <w:t>20</w:t>
            </w:r>
            <w:r w:rsidR="004B2384" w:rsidRPr="004B6535">
              <w:rPr>
                <w:rFonts w:ascii="Calibri" w:eastAsia="Calibri" w:hAnsi="Calibri" w:cs="Calibri"/>
                <w:b/>
                <w:sz w:val="20"/>
                <w:szCs w:val="20"/>
              </w:rPr>
              <w:t>10</w:t>
            </w:r>
            <w:r w:rsidR="004B2384" w:rsidRPr="004B6535">
              <w:rPr>
                <w:rFonts w:ascii="Calibri" w:eastAsia="Calibri" w:hAnsi="Calibri" w:cs="Calibri"/>
                <w:b/>
                <w:sz w:val="20"/>
                <w:szCs w:val="20"/>
              </w:rPr>
              <w:br/>
              <w:t>QA Test Manager</w:t>
            </w:r>
            <w:r w:rsidR="00BE1D8B">
              <w:rPr>
                <w:rFonts w:ascii="Calibri" w:eastAsia="Calibri" w:hAnsi="Calibri" w:cs="Calibri"/>
                <w:b/>
                <w:sz w:val="20"/>
                <w:szCs w:val="20"/>
              </w:rPr>
              <w:t xml:space="preserve"> (Hands on Execution)</w:t>
            </w:r>
            <w:r w:rsidR="004B2384" w:rsidRPr="004B6535">
              <w:rPr>
                <w:rFonts w:ascii="Calibri" w:eastAsia="Calibri" w:hAnsi="Calibri" w:cs="Calibri"/>
                <w:b/>
                <w:sz w:val="20"/>
                <w:szCs w:val="20"/>
              </w:rPr>
              <w:t>/Business Analyst</w:t>
            </w:r>
            <w:r w:rsidR="00CD2477">
              <w:rPr>
                <w:rFonts w:ascii="Calibri" w:eastAsia="Calibri" w:hAnsi="Calibri" w:cs="Calibri"/>
                <w:b/>
                <w:sz w:val="20"/>
                <w:szCs w:val="20"/>
              </w:rPr>
              <w:t xml:space="preserve"> </w:t>
            </w:r>
            <w:r w:rsidR="004B2384" w:rsidRPr="004B6535">
              <w:rPr>
                <w:rFonts w:ascii="Calibri" w:hAnsi="Calibri" w:cs="Calibri"/>
                <w:b/>
                <w:sz w:val="20"/>
                <w:szCs w:val="20"/>
              </w:rPr>
              <w:t xml:space="preserve">- (Call Center, </w:t>
            </w:r>
            <w:r w:rsidR="00832FDA">
              <w:rPr>
                <w:rFonts w:ascii="Calibri" w:hAnsi="Calibri" w:cs="Calibri"/>
                <w:b/>
                <w:sz w:val="20"/>
                <w:szCs w:val="20"/>
              </w:rPr>
              <w:t xml:space="preserve">Medical Devices, </w:t>
            </w:r>
            <w:r w:rsidR="004B2384" w:rsidRPr="004B6535">
              <w:rPr>
                <w:rFonts w:ascii="Calibri" w:hAnsi="Calibri" w:cs="Calibri"/>
                <w:b/>
                <w:sz w:val="20"/>
                <w:szCs w:val="20"/>
              </w:rPr>
              <w:t>CRM/FDA Reporting)/FDA 483 Consent Decree)</w:t>
            </w:r>
          </w:p>
          <w:p w14:paraId="7A40F665" w14:textId="3CEA07D6" w:rsidR="004B2384" w:rsidRPr="004B6535" w:rsidRDefault="004B2384" w:rsidP="004B2384">
            <w:pPr>
              <w:spacing w:after="160" w:line="259" w:lineRule="auto"/>
              <w:rPr>
                <w:rFonts w:ascii="Calibri" w:eastAsia="Calibri" w:hAnsi="Calibri" w:cs="Calibri"/>
                <w:sz w:val="20"/>
                <w:szCs w:val="20"/>
              </w:rPr>
            </w:pPr>
            <w:r w:rsidRPr="004B6535">
              <w:rPr>
                <w:rFonts w:ascii="Calibri" w:eastAsia="Calibri" w:hAnsi="Calibri" w:cs="Calibri"/>
                <w:sz w:val="20"/>
                <w:szCs w:val="20"/>
              </w:rPr>
              <w:t>Conversion project of an IBM legacy platform application to NetRM, a vendor web-based COTS application with client specific customizations interfacing with SAP and DataFlo, to satisfy FDA 483 Consent Decree.  Implementation of the NetRM Complaints Handling System &amp; CRM, Non-Conformance Module upgrade, and Electronic Medical Device Report (eMDR) functionality.  Agile project methodology utilized</w:t>
            </w:r>
            <w:r w:rsidR="00493F8C">
              <w:rPr>
                <w:rFonts w:ascii="Calibri" w:eastAsia="Calibri" w:hAnsi="Calibri" w:cs="Calibri"/>
                <w:sz w:val="20"/>
                <w:szCs w:val="20"/>
              </w:rPr>
              <w:t xml:space="preserve"> in Cloud environment</w:t>
            </w:r>
            <w:r w:rsidRPr="004B6535">
              <w:rPr>
                <w:rFonts w:ascii="Calibri" w:eastAsia="Calibri" w:hAnsi="Calibri" w:cs="Calibri"/>
                <w:sz w:val="20"/>
                <w:szCs w:val="20"/>
              </w:rPr>
              <w:t xml:space="preserve">.  </w:t>
            </w:r>
          </w:p>
          <w:p w14:paraId="2633FD59" w14:textId="6CA78311" w:rsidR="00F07F2F"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St. Jude Medical</w:t>
            </w:r>
          </w:p>
          <w:p w14:paraId="2939738F" w14:textId="1E46B875"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06/2009 to 12/2009</w:t>
            </w:r>
          </w:p>
          <w:p w14:paraId="1C12F9F6" w14:textId="5BF8370F" w:rsidR="004B2384" w:rsidRPr="004B6535" w:rsidRDefault="004B2384" w:rsidP="004B2384">
            <w:pPr>
              <w:tabs>
                <w:tab w:val="left" w:pos="720"/>
              </w:tabs>
              <w:rPr>
                <w:rFonts w:ascii="Calibri" w:eastAsia="Calibri" w:hAnsi="Calibri" w:cs="Calibri"/>
                <w:b/>
                <w:sz w:val="20"/>
                <w:szCs w:val="20"/>
              </w:rPr>
            </w:pPr>
            <w:r w:rsidRPr="004B6535">
              <w:rPr>
                <w:rFonts w:ascii="Calibri" w:eastAsia="Calibri" w:hAnsi="Calibri" w:cs="Calibri"/>
                <w:b/>
                <w:sz w:val="20"/>
                <w:szCs w:val="20"/>
              </w:rPr>
              <w:t xml:space="preserve">Configuration Management Lead/ </w:t>
            </w:r>
            <w:r w:rsidR="003E385F">
              <w:rPr>
                <w:rFonts w:ascii="Calibri" w:eastAsia="Calibri" w:hAnsi="Calibri" w:cs="Calibri"/>
                <w:b/>
                <w:sz w:val="20"/>
                <w:szCs w:val="20"/>
              </w:rPr>
              <w:t>Scrum Master</w:t>
            </w:r>
            <w:r w:rsidRPr="004B6535">
              <w:rPr>
                <w:rFonts w:ascii="Calibri" w:eastAsia="Calibri" w:hAnsi="Calibri" w:cs="Calibri"/>
                <w:b/>
                <w:sz w:val="20"/>
                <w:szCs w:val="20"/>
              </w:rPr>
              <w:t xml:space="preserve">- Rockwell MES (Manufacturing Execution System) </w:t>
            </w:r>
          </w:p>
          <w:p w14:paraId="1F0C1102" w14:textId="7FAA52D4"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Increased plant production line volume output, improved 24/7 production support through digital transformation of manual processes and procedures for the web-based Rockwell MES system interfaced to MFGPro legacy application system. SharePoint Administrator (used for project tracking, </w:t>
            </w:r>
            <w:r w:rsidR="006E3BD8" w:rsidRPr="004B6535">
              <w:rPr>
                <w:rFonts w:ascii="Calibri" w:eastAsia="Calibri" w:hAnsi="Calibri" w:cs="Calibri"/>
                <w:sz w:val="20"/>
                <w:szCs w:val="20"/>
              </w:rPr>
              <w:t>issues,</w:t>
            </w:r>
            <w:r w:rsidRPr="004B6535">
              <w:rPr>
                <w:rFonts w:ascii="Calibri" w:eastAsia="Calibri" w:hAnsi="Calibri" w:cs="Calibri"/>
                <w:sz w:val="20"/>
                <w:szCs w:val="20"/>
              </w:rPr>
              <w:t xml:space="preserve"> and document repository).  Systems interfaced with MFGPro via BizTalk.</w:t>
            </w:r>
          </w:p>
          <w:p w14:paraId="30539E98" w14:textId="77777777" w:rsidR="009828C1"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sz w:val="20"/>
                <w:szCs w:val="20"/>
              </w:rPr>
              <w:t xml:space="preserve">  </w:t>
            </w:r>
            <w:r w:rsidRPr="004B6535">
              <w:rPr>
                <w:rFonts w:ascii="Calibri" w:eastAsia="Calibri" w:hAnsi="Calibri" w:cs="Calibri"/>
                <w:b/>
                <w:sz w:val="20"/>
                <w:szCs w:val="20"/>
              </w:rPr>
              <w:br/>
              <w:t>B. Braun Medical</w:t>
            </w:r>
          </w:p>
          <w:p w14:paraId="2CF54DDF" w14:textId="516C9052" w:rsidR="004B2384"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08/2007 to 03/2009</w:t>
            </w:r>
            <w:r w:rsidRPr="004B6535">
              <w:rPr>
                <w:rFonts w:ascii="Calibri" w:eastAsia="Calibri" w:hAnsi="Calibri" w:cs="Calibri"/>
                <w:b/>
                <w:sz w:val="20"/>
                <w:szCs w:val="20"/>
              </w:rPr>
              <w:br/>
              <w:t>Sr. Project Manager/</w:t>
            </w:r>
            <w:r w:rsidR="00B144A7">
              <w:rPr>
                <w:rFonts w:ascii="Calibri" w:eastAsia="Calibri" w:hAnsi="Calibri" w:cs="Calibri"/>
                <w:b/>
                <w:sz w:val="20"/>
                <w:szCs w:val="20"/>
              </w:rPr>
              <w:t xml:space="preserve">Lead </w:t>
            </w:r>
            <w:r w:rsidRPr="004B6535">
              <w:rPr>
                <w:rFonts w:ascii="Calibri" w:eastAsia="Calibri" w:hAnsi="Calibri" w:cs="Calibri"/>
                <w:b/>
                <w:sz w:val="20"/>
                <w:szCs w:val="20"/>
              </w:rPr>
              <w:t>Validation Engineer (QC &amp; QA) - Rockwell PMX MES</w:t>
            </w:r>
          </w:p>
          <w:p w14:paraId="59B93D2D" w14:textId="6AA44E68" w:rsidR="004B2384"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Digital transformation of the manual Batch Record increased assembly line production volume, product quality and product sales. Installation of the Rockwell Pro-Pack PMX MES Electronic Master Batch Record. </w:t>
            </w:r>
          </w:p>
          <w:p w14:paraId="3C60CB8A" w14:textId="686D4C37" w:rsidR="00122C47" w:rsidRDefault="00122C47" w:rsidP="004B2384">
            <w:pPr>
              <w:tabs>
                <w:tab w:val="left" w:pos="220"/>
                <w:tab w:val="left" w:pos="720"/>
              </w:tabs>
              <w:rPr>
                <w:rFonts w:ascii="Calibri" w:eastAsia="Calibri" w:hAnsi="Calibri" w:cs="Calibri"/>
                <w:sz w:val="20"/>
                <w:szCs w:val="20"/>
              </w:rPr>
            </w:pPr>
          </w:p>
          <w:p w14:paraId="6BC08BAC" w14:textId="77777777" w:rsidR="009828C1"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Genentech</w:t>
            </w:r>
          </w:p>
          <w:p w14:paraId="121C5606" w14:textId="3F110762" w:rsidR="004B2384" w:rsidRPr="004B6535" w:rsidRDefault="00F07E9E" w:rsidP="004B2384">
            <w:pPr>
              <w:rPr>
                <w:rFonts w:ascii="Calibri" w:eastAsia="Calibri" w:hAnsi="Calibri" w:cs="Calibri"/>
                <w:b/>
                <w:sz w:val="20"/>
                <w:szCs w:val="20"/>
              </w:rPr>
            </w:pPr>
            <w:r w:rsidRPr="004B6535">
              <w:rPr>
                <w:rFonts w:ascii="Calibri" w:eastAsia="Calibri" w:hAnsi="Calibri" w:cs="Calibri"/>
                <w:b/>
                <w:sz w:val="20"/>
                <w:szCs w:val="20"/>
              </w:rPr>
              <w:t>1</w:t>
            </w:r>
            <w:r w:rsidR="004B2384" w:rsidRPr="004B6535">
              <w:rPr>
                <w:rFonts w:ascii="Calibri" w:eastAsia="Calibri" w:hAnsi="Calibri" w:cs="Calibri"/>
                <w:b/>
                <w:sz w:val="20"/>
                <w:szCs w:val="20"/>
              </w:rPr>
              <w:t>0/2006 to 08/2007</w:t>
            </w:r>
            <w:r w:rsidR="004B2384" w:rsidRPr="004B6535">
              <w:rPr>
                <w:rFonts w:ascii="Calibri" w:eastAsia="Calibri" w:hAnsi="Calibri" w:cs="Calibri"/>
                <w:b/>
                <w:sz w:val="20"/>
                <w:szCs w:val="20"/>
              </w:rPr>
              <w:br/>
              <w:t>Project Manager/</w:t>
            </w:r>
            <w:r w:rsidR="00CD2477">
              <w:rPr>
                <w:rFonts w:ascii="Calibri" w:eastAsia="Calibri" w:hAnsi="Calibri" w:cs="Calibri"/>
                <w:b/>
                <w:sz w:val="20"/>
                <w:szCs w:val="20"/>
              </w:rPr>
              <w:t>Business Analyst/</w:t>
            </w:r>
            <w:r w:rsidR="004B2384" w:rsidRPr="004B6535">
              <w:rPr>
                <w:rFonts w:ascii="Calibri" w:eastAsia="Calibri" w:hAnsi="Calibri" w:cs="Calibri"/>
                <w:b/>
                <w:sz w:val="20"/>
                <w:szCs w:val="20"/>
              </w:rPr>
              <w:t>Validation</w:t>
            </w:r>
            <w:r w:rsidR="00CD2477">
              <w:rPr>
                <w:rFonts w:ascii="Calibri" w:eastAsia="Calibri" w:hAnsi="Calibri" w:cs="Calibri"/>
                <w:b/>
                <w:sz w:val="20"/>
                <w:szCs w:val="20"/>
              </w:rPr>
              <w:t xml:space="preserve"> </w:t>
            </w:r>
            <w:r w:rsidR="004B2384" w:rsidRPr="004B6535">
              <w:rPr>
                <w:rFonts w:ascii="Calibri" w:eastAsia="Calibri" w:hAnsi="Calibri" w:cs="Calibri"/>
                <w:b/>
                <w:sz w:val="20"/>
                <w:szCs w:val="20"/>
              </w:rPr>
              <w:t>– Clinical Trials Service Provider Metrics - BO Crystal Reports)</w:t>
            </w:r>
          </w:p>
          <w:p w14:paraId="641CEF08" w14:textId="16E026E4"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FDA approval and drug production pipeline timelines decreased due to the enhanced detail and summary Clinical Trial Reports, enabling management to </w:t>
            </w:r>
            <w:r w:rsidR="000E405D" w:rsidRPr="004B6535">
              <w:rPr>
                <w:rFonts w:ascii="Calibri" w:eastAsia="Calibri" w:hAnsi="Calibri" w:cs="Calibri"/>
                <w:sz w:val="20"/>
                <w:szCs w:val="20"/>
              </w:rPr>
              <w:t>interpret and report out Clinical Trials results data more accurately</w:t>
            </w:r>
            <w:r w:rsidRPr="004B6535">
              <w:rPr>
                <w:rFonts w:ascii="Calibri" w:eastAsia="Calibri" w:hAnsi="Calibri" w:cs="Calibri"/>
                <w:sz w:val="20"/>
                <w:szCs w:val="20"/>
              </w:rPr>
              <w:t>. Agile and Waterfall hybrid methodology utilized. SDLC project documentation (FRS, OQ, Regression test scripts)</w:t>
            </w:r>
            <w:r w:rsidR="00493F8C">
              <w:rPr>
                <w:rFonts w:ascii="Calibri" w:eastAsia="Calibri" w:hAnsi="Calibri" w:cs="Calibri"/>
                <w:sz w:val="20"/>
                <w:szCs w:val="20"/>
              </w:rPr>
              <w:t xml:space="preserve"> in Cloud environment</w:t>
            </w:r>
            <w:r w:rsidRPr="004B6535">
              <w:rPr>
                <w:rFonts w:ascii="Calibri" w:eastAsia="Calibri" w:hAnsi="Calibri" w:cs="Calibri"/>
                <w:sz w:val="20"/>
                <w:szCs w:val="20"/>
              </w:rPr>
              <w:t xml:space="preserve">.  </w:t>
            </w:r>
          </w:p>
          <w:p w14:paraId="450AF15A" w14:textId="5737B1A1" w:rsidR="004B2384" w:rsidRDefault="004B2384" w:rsidP="004B2384">
            <w:pPr>
              <w:tabs>
                <w:tab w:val="left" w:pos="220"/>
                <w:tab w:val="left" w:pos="720"/>
              </w:tabs>
              <w:rPr>
                <w:rFonts w:ascii="Calibri" w:eastAsia="Calibri" w:hAnsi="Calibri" w:cs="Calibri"/>
                <w:b/>
                <w:sz w:val="20"/>
                <w:szCs w:val="20"/>
              </w:rPr>
            </w:pPr>
          </w:p>
          <w:p w14:paraId="1AECA483" w14:textId="77777777" w:rsidR="00F07E9E"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Leiner Health Products</w:t>
            </w:r>
          </w:p>
          <w:p w14:paraId="4FD9F5AB" w14:textId="486A60C6" w:rsidR="004B2384" w:rsidRPr="004B6535" w:rsidRDefault="006B3935" w:rsidP="004B2384">
            <w:pPr>
              <w:rPr>
                <w:rFonts w:ascii="Calibri" w:eastAsia="Calibri" w:hAnsi="Calibri" w:cs="Calibri"/>
                <w:sz w:val="20"/>
                <w:szCs w:val="20"/>
              </w:rPr>
            </w:pPr>
            <w:r w:rsidRPr="004B6535">
              <w:rPr>
                <w:rFonts w:ascii="Calibri" w:eastAsia="Calibri" w:hAnsi="Calibri" w:cs="Calibri"/>
                <w:b/>
                <w:sz w:val="20"/>
                <w:szCs w:val="20"/>
              </w:rPr>
              <w:t>0</w:t>
            </w:r>
            <w:r w:rsidR="004B2384" w:rsidRPr="004B6535">
              <w:rPr>
                <w:rFonts w:ascii="Calibri" w:eastAsia="Calibri" w:hAnsi="Calibri" w:cs="Calibri"/>
                <w:b/>
                <w:sz w:val="20"/>
                <w:szCs w:val="20"/>
              </w:rPr>
              <w:t>7/2006 to 09/2006</w:t>
            </w:r>
            <w:r w:rsidR="004B2384" w:rsidRPr="004B6535">
              <w:rPr>
                <w:rFonts w:ascii="Calibri" w:eastAsia="Calibri" w:hAnsi="Calibri" w:cs="Calibri"/>
                <w:b/>
                <w:sz w:val="20"/>
                <w:szCs w:val="20"/>
              </w:rPr>
              <w:br/>
              <w:t>Project Manager/</w:t>
            </w:r>
            <w:r w:rsidR="00B144A7">
              <w:rPr>
                <w:rFonts w:ascii="Calibri" w:eastAsia="Calibri" w:hAnsi="Calibri" w:cs="Calibri"/>
                <w:b/>
                <w:sz w:val="20"/>
                <w:szCs w:val="20"/>
              </w:rPr>
              <w:t xml:space="preserve">Lead </w:t>
            </w:r>
            <w:r w:rsidR="004B2384" w:rsidRPr="004B6535">
              <w:rPr>
                <w:rFonts w:ascii="Calibri" w:eastAsia="Calibri" w:hAnsi="Calibri" w:cs="Calibri"/>
                <w:b/>
                <w:sz w:val="20"/>
                <w:szCs w:val="20"/>
              </w:rPr>
              <w:t>Validation Engineer – Werum PAS-X MES Compliance Audit</w:t>
            </w:r>
            <w:r w:rsidR="004B2384" w:rsidRPr="004B6535">
              <w:rPr>
                <w:rFonts w:ascii="Calibri" w:eastAsia="Calibri" w:hAnsi="Calibri" w:cs="Calibri"/>
                <w:b/>
                <w:sz w:val="20"/>
                <w:szCs w:val="20"/>
              </w:rPr>
              <w:br/>
            </w:r>
            <w:r w:rsidR="004B2384" w:rsidRPr="004B6535">
              <w:rPr>
                <w:rFonts w:ascii="Calibri" w:eastAsia="Calibri" w:hAnsi="Calibri" w:cs="Calibri"/>
                <w:sz w:val="20"/>
                <w:szCs w:val="20"/>
              </w:rPr>
              <w:t>Verification of MES FDA Compliance. SDLC Documentation preparation, review (URS, SOPs, Traceability Matrix, Werum vendor FRS, IQ, OQ, PQ.)</w:t>
            </w:r>
          </w:p>
          <w:p w14:paraId="77B27124" w14:textId="77777777" w:rsidR="004B2384" w:rsidRPr="004B6535" w:rsidRDefault="004B2384" w:rsidP="004B2384">
            <w:pPr>
              <w:rPr>
                <w:rFonts w:ascii="Calibri" w:eastAsia="Calibri" w:hAnsi="Calibri" w:cs="Calibri"/>
                <w:b/>
                <w:sz w:val="20"/>
                <w:szCs w:val="20"/>
              </w:rPr>
            </w:pPr>
          </w:p>
          <w:p w14:paraId="2A0408C8" w14:textId="77777777" w:rsidR="008A4E3E"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DirecTV, Inc.</w:t>
            </w:r>
          </w:p>
          <w:p w14:paraId="13AB71FC" w14:textId="4296B0A9"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10/2005 to 07/2006  </w:t>
            </w:r>
          </w:p>
          <w:p w14:paraId="3340866C" w14:textId="2C1BB451"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Project Manager/</w:t>
            </w:r>
            <w:r w:rsidR="003E385F">
              <w:rPr>
                <w:rFonts w:ascii="Calibri" w:eastAsia="Calibri" w:hAnsi="Calibri" w:cs="Calibri"/>
                <w:b/>
                <w:sz w:val="20"/>
                <w:szCs w:val="20"/>
              </w:rPr>
              <w:t>Scrum Master</w:t>
            </w:r>
            <w:r w:rsidRPr="004B6535">
              <w:rPr>
                <w:rFonts w:ascii="Calibri" w:eastAsia="Calibri" w:hAnsi="Calibri" w:cs="Calibri"/>
                <w:b/>
                <w:sz w:val="20"/>
                <w:szCs w:val="20"/>
              </w:rPr>
              <w:t xml:space="preserve"> – (Programming Guide eCommerce (ATG)) </w:t>
            </w:r>
          </w:p>
          <w:p w14:paraId="4D71A7B6" w14:textId="036FE6F9"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Refinement of the customer site experience, increasing product sales, increasing customer interaction while constantly upgrading DirecTV programming guide functionality, design, performance, and site mapping during </w:t>
            </w:r>
            <w:r w:rsidR="00F63948" w:rsidRPr="004B6535">
              <w:rPr>
                <w:rFonts w:ascii="Calibri" w:eastAsia="Calibri" w:hAnsi="Calibri" w:cs="Calibri"/>
                <w:sz w:val="20"/>
                <w:szCs w:val="20"/>
              </w:rPr>
              <w:t>six-week</w:t>
            </w:r>
            <w:r w:rsidRPr="004B6535">
              <w:rPr>
                <w:rFonts w:ascii="Calibri" w:eastAsia="Calibri" w:hAnsi="Calibri" w:cs="Calibri"/>
                <w:sz w:val="20"/>
                <w:szCs w:val="20"/>
              </w:rPr>
              <w:t xml:space="preserve"> delivery schedule.  </w:t>
            </w:r>
          </w:p>
          <w:p w14:paraId="1C3BE017" w14:textId="77777777" w:rsidR="004B2384" w:rsidRPr="004B6535" w:rsidRDefault="004B2384" w:rsidP="004B2384">
            <w:pPr>
              <w:tabs>
                <w:tab w:val="left" w:pos="220"/>
                <w:tab w:val="left" w:pos="720"/>
              </w:tabs>
              <w:rPr>
                <w:rFonts w:ascii="Calibri" w:eastAsia="Calibri" w:hAnsi="Calibri" w:cs="Calibri"/>
                <w:b/>
                <w:sz w:val="20"/>
                <w:szCs w:val="20"/>
              </w:rPr>
            </w:pPr>
          </w:p>
          <w:p w14:paraId="566EB532"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lastRenderedPageBreak/>
              <w:t>Pegasus Financial Services Group</w:t>
            </w:r>
          </w:p>
          <w:p w14:paraId="40108635" w14:textId="071BA4E2" w:rsidR="004B2384" w:rsidRPr="004B6535" w:rsidRDefault="008A4E3E" w:rsidP="004B2384">
            <w:pPr>
              <w:rPr>
                <w:rFonts w:ascii="Calibri" w:eastAsia="Calibri" w:hAnsi="Calibri" w:cs="Calibri"/>
                <w:b/>
                <w:sz w:val="20"/>
                <w:szCs w:val="20"/>
              </w:rPr>
            </w:pPr>
            <w:r w:rsidRPr="004B6535">
              <w:rPr>
                <w:rFonts w:ascii="Calibri" w:eastAsia="Calibri" w:hAnsi="Calibri" w:cs="Calibri"/>
                <w:b/>
                <w:sz w:val="20"/>
                <w:szCs w:val="20"/>
              </w:rPr>
              <w:t>0</w:t>
            </w:r>
            <w:r w:rsidR="004B2384" w:rsidRPr="004B6535">
              <w:rPr>
                <w:rFonts w:ascii="Calibri" w:eastAsia="Calibri" w:hAnsi="Calibri" w:cs="Calibri"/>
                <w:b/>
                <w:sz w:val="20"/>
                <w:szCs w:val="20"/>
              </w:rPr>
              <w:t>7/2004 to 10/2005</w:t>
            </w:r>
            <w:r w:rsidR="004B2384" w:rsidRPr="004B6535">
              <w:rPr>
                <w:rFonts w:ascii="Calibri" w:eastAsia="Calibri" w:hAnsi="Calibri" w:cs="Calibri"/>
                <w:b/>
                <w:sz w:val="20"/>
                <w:szCs w:val="20"/>
              </w:rPr>
              <w:br/>
              <w:t>Sr. Project Manager/</w:t>
            </w:r>
            <w:r w:rsidR="003E385F">
              <w:rPr>
                <w:rFonts w:ascii="Calibri" w:eastAsia="Calibri" w:hAnsi="Calibri" w:cs="Calibri"/>
                <w:b/>
                <w:sz w:val="20"/>
                <w:szCs w:val="20"/>
              </w:rPr>
              <w:t>Scrum Master</w:t>
            </w:r>
            <w:r w:rsidR="004B2384" w:rsidRPr="004B6535">
              <w:rPr>
                <w:rFonts w:ascii="Calibri" w:eastAsia="Calibri" w:hAnsi="Calibri" w:cs="Calibri"/>
                <w:b/>
                <w:sz w:val="20"/>
                <w:szCs w:val="20"/>
              </w:rPr>
              <w:t xml:space="preserve"> – (Encompass eCommerce)</w:t>
            </w:r>
          </w:p>
          <w:p w14:paraId="54F96D67" w14:textId="2AAAF2B3"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 xml:space="preserve">Mortgage loan processing efficiency increased, improved website </w:t>
            </w:r>
            <w:r w:rsidR="000E405D" w:rsidRPr="004B6535">
              <w:rPr>
                <w:rFonts w:ascii="Calibri" w:eastAsia="Calibri" w:hAnsi="Calibri" w:cs="Calibri"/>
                <w:sz w:val="20"/>
                <w:szCs w:val="20"/>
              </w:rPr>
              <w:t>performance,</w:t>
            </w:r>
            <w:r w:rsidRPr="004B6535">
              <w:rPr>
                <w:rFonts w:ascii="Calibri" w:eastAsia="Calibri" w:hAnsi="Calibri" w:cs="Calibri"/>
                <w:sz w:val="20"/>
                <w:szCs w:val="20"/>
              </w:rPr>
              <w:t xml:space="preserve"> and increased user-friendly site mapping allowing increased loan officer usage achieved through detailed identification of user requirements, data analysis, data migration and scheduled production releases of Encompass software upgrades. Digital transformation of manual processes and procedures supporting electronic loan application completion, loan servicing processing, commission payments, </w:t>
            </w:r>
            <w:r w:rsidR="000E405D" w:rsidRPr="004B6535">
              <w:rPr>
                <w:rFonts w:ascii="Calibri" w:eastAsia="Calibri" w:hAnsi="Calibri" w:cs="Calibri"/>
                <w:sz w:val="20"/>
                <w:szCs w:val="20"/>
              </w:rPr>
              <w:t>logging,</w:t>
            </w:r>
            <w:r w:rsidRPr="004B6535">
              <w:rPr>
                <w:rFonts w:ascii="Calibri" w:eastAsia="Calibri" w:hAnsi="Calibri" w:cs="Calibri"/>
                <w:sz w:val="20"/>
                <w:szCs w:val="20"/>
              </w:rPr>
              <w:t xml:space="preserve"> and reporting.  SharePoint Administrator (project tracking &amp; document repository). </w:t>
            </w:r>
          </w:p>
          <w:p w14:paraId="7FE6F390" w14:textId="77777777" w:rsidR="004B2384" w:rsidRPr="004B6535" w:rsidRDefault="004B2384" w:rsidP="004B2384">
            <w:pPr>
              <w:tabs>
                <w:tab w:val="left" w:pos="220"/>
                <w:tab w:val="left" w:pos="720"/>
              </w:tabs>
              <w:ind w:left="937"/>
              <w:rPr>
                <w:rFonts w:ascii="Calibri" w:eastAsia="Calibri" w:hAnsi="Calibri" w:cs="Calibri"/>
                <w:sz w:val="20"/>
                <w:szCs w:val="20"/>
              </w:rPr>
            </w:pPr>
          </w:p>
          <w:p w14:paraId="51D2180D"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HealthCare Partners</w:t>
            </w:r>
          </w:p>
          <w:p w14:paraId="5A1AD1C6" w14:textId="48E42FE2" w:rsidR="004B2384" w:rsidRPr="004B6535" w:rsidRDefault="00F07E9E" w:rsidP="004B2384">
            <w:pPr>
              <w:rPr>
                <w:rFonts w:ascii="Calibri" w:eastAsia="Calibri" w:hAnsi="Calibri" w:cs="Calibri"/>
                <w:b/>
                <w:sz w:val="20"/>
                <w:szCs w:val="20"/>
              </w:rPr>
            </w:pPr>
            <w:r w:rsidRPr="004B6535">
              <w:rPr>
                <w:rFonts w:ascii="Calibri" w:eastAsia="Calibri" w:hAnsi="Calibri" w:cs="Calibri"/>
                <w:b/>
                <w:sz w:val="20"/>
                <w:szCs w:val="20"/>
              </w:rPr>
              <w:t>06</w:t>
            </w:r>
            <w:r w:rsidR="004B2384" w:rsidRPr="004B6535">
              <w:rPr>
                <w:rFonts w:ascii="Calibri" w:eastAsia="Calibri" w:hAnsi="Calibri" w:cs="Calibri"/>
                <w:b/>
                <w:sz w:val="20"/>
                <w:szCs w:val="20"/>
              </w:rPr>
              <w:t>/2004 to 08/2004</w:t>
            </w:r>
            <w:r w:rsidR="004B2384" w:rsidRPr="004B6535">
              <w:rPr>
                <w:rFonts w:ascii="Calibri" w:eastAsia="Calibri" w:hAnsi="Calibri" w:cs="Calibri"/>
                <w:b/>
                <w:sz w:val="20"/>
                <w:szCs w:val="20"/>
              </w:rPr>
              <w:br/>
              <w:t xml:space="preserve">Business Analyst – (Legacy EMR Conversion Project) </w:t>
            </w:r>
          </w:p>
          <w:p w14:paraId="51EE7983"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Cs/>
                <w:sz w:val="20"/>
                <w:szCs w:val="20"/>
              </w:rPr>
              <w:t xml:space="preserve">Procurement projected costs savings achieved due to vendor initial high-level acceptance of </w:t>
            </w:r>
            <w:r w:rsidRPr="004B6535">
              <w:rPr>
                <w:rFonts w:ascii="Calibri" w:eastAsia="Calibri" w:hAnsi="Calibri" w:cs="Calibri"/>
                <w:sz w:val="20"/>
                <w:szCs w:val="20"/>
              </w:rPr>
              <w:t>Request for Proposal (RFP) terms for Electronic Medical Record (EMR) project. SharePoint Document Repository utilized.</w:t>
            </w:r>
          </w:p>
          <w:p w14:paraId="44B87599" w14:textId="2E778508" w:rsidR="004B2384" w:rsidRPr="004B6535" w:rsidRDefault="004B2384" w:rsidP="004B2384">
            <w:pPr>
              <w:rPr>
                <w:rFonts w:ascii="Calibri" w:eastAsia="Calibri" w:hAnsi="Calibri" w:cs="Calibri"/>
                <w:sz w:val="20"/>
                <w:szCs w:val="20"/>
              </w:rPr>
            </w:pPr>
          </w:p>
          <w:p w14:paraId="4143D6EA" w14:textId="77777777" w:rsidR="00633142"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Alza Corporation (Johnson &amp; Johnson)</w:t>
            </w:r>
          </w:p>
          <w:p w14:paraId="738454B5" w14:textId="05A8A918" w:rsidR="004B2384" w:rsidRPr="004B6535" w:rsidRDefault="004B2384" w:rsidP="004B2384">
            <w:pPr>
              <w:rPr>
                <w:rFonts w:ascii="Calibri" w:hAnsi="Calibri" w:cs="Calibri"/>
                <w:b/>
                <w:sz w:val="20"/>
                <w:szCs w:val="20"/>
              </w:rPr>
            </w:pPr>
            <w:r w:rsidRPr="004B6535">
              <w:rPr>
                <w:rFonts w:ascii="Calibri" w:eastAsia="Calibri" w:hAnsi="Calibri" w:cs="Calibri"/>
                <w:b/>
                <w:sz w:val="20"/>
                <w:szCs w:val="20"/>
              </w:rPr>
              <w:t>12/2003 to 05/2004</w:t>
            </w:r>
            <w:r w:rsidRPr="004B6535">
              <w:rPr>
                <w:rFonts w:ascii="Calibri" w:eastAsia="Calibri" w:hAnsi="Calibri" w:cs="Calibri"/>
                <w:b/>
                <w:sz w:val="20"/>
                <w:szCs w:val="20"/>
              </w:rPr>
              <w:br/>
              <w:t xml:space="preserve">Project Manager/Validation Engineer - </w:t>
            </w:r>
            <w:r w:rsidRPr="004B6535">
              <w:rPr>
                <w:rFonts w:ascii="Calibri" w:hAnsi="Calibri" w:cs="Calibri"/>
                <w:b/>
                <w:sz w:val="20"/>
                <w:szCs w:val="20"/>
              </w:rPr>
              <w:t>(FDA 483 Consent Decree Manufacturing Systems)</w:t>
            </w:r>
          </w:p>
          <w:p w14:paraId="36B293B3" w14:textId="77777777" w:rsidR="004B2384" w:rsidRPr="004B6535" w:rsidRDefault="004B2384" w:rsidP="004B2384">
            <w:pPr>
              <w:tabs>
                <w:tab w:val="left" w:pos="220"/>
                <w:tab w:val="left" w:pos="720"/>
              </w:tabs>
              <w:rPr>
                <w:rFonts w:ascii="Calibri" w:eastAsia="Calibri" w:hAnsi="Calibri" w:cs="Calibri"/>
                <w:sz w:val="20"/>
                <w:szCs w:val="20"/>
              </w:rPr>
            </w:pPr>
            <w:r w:rsidRPr="004B6535">
              <w:rPr>
                <w:rFonts w:ascii="Calibri" w:eastAsia="Calibri" w:hAnsi="Calibri" w:cs="Calibri"/>
                <w:sz w:val="20"/>
                <w:szCs w:val="20"/>
              </w:rPr>
              <w:t>Enabled normal business activities to resume due to the successful manufacturing plant equipment validation in new construction section eliminating FDA 483 Consent Decree (PLC's, Sterilizers, Scales, Kaye Ovens, Air Quality, HVAC, etc.</w:t>
            </w:r>
          </w:p>
          <w:p w14:paraId="7BD8FBE3" w14:textId="77777777" w:rsidR="004B2384" w:rsidRPr="004B6535" w:rsidRDefault="004B2384" w:rsidP="004B2384">
            <w:pPr>
              <w:tabs>
                <w:tab w:val="left" w:pos="220"/>
                <w:tab w:val="left" w:pos="720"/>
              </w:tabs>
              <w:rPr>
                <w:rFonts w:ascii="Calibri" w:eastAsia="Calibri" w:hAnsi="Calibri" w:cs="Calibri"/>
                <w:color w:val="000000"/>
                <w:sz w:val="20"/>
                <w:szCs w:val="20"/>
              </w:rPr>
            </w:pPr>
          </w:p>
          <w:p w14:paraId="0D851B29" w14:textId="77777777" w:rsidR="00633142" w:rsidRPr="004B6535" w:rsidRDefault="004B2384" w:rsidP="004B2384">
            <w:pPr>
              <w:tabs>
                <w:tab w:val="left" w:pos="220"/>
                <w:tab w:val="left" w:pos="720"/>
              </w:tabs>
              <w:rPr>
                <w:rFonts w:ascii="Calibri" w:eastAsia="Calibri" w:hAnsi="Calibri" w:cs="Calibri"/>
                <w:b/>
                <w:color w:val="000000"/>
                <w:sz w:val="20"/>
                <w:szCs w:val="20"/>
              </w:rPr>
            </w:pPr>
            <w:r w:rsidRPr="004B6535">
              <w:rPr>
                <w:rFonts w:ascii="Calibri" w:eastAsia="Calibri" w:hAnsi="Calibri" w:cs="Calibri"/>
                <w:b/>
                <w:color w:val="000000"/>
                <w:sz w:val="20"/>
                <w:szCs w:val="20"/>
              </w:rPr>
              <w:t>Baxter Biosciences Corporation</w:t>
            </w:r>
          </w:p>
          <w:p w14:paraId="4E4426B4" w14:textId="750DC684" w:rsidR="004B2384" w:rsidRPr="004B6535" w:rsidRDefault="004B2384" w:rsidP="004B2384">
            <w:pPr>
              <w:tabs>
                <w:tab w:val="left" w:pos="220"/>
                <w:tab w:val="left" w:pos="720"/>
              </w:tabs>
              <w:rPr>
                <w:rFonts w:ascii="Calibri" w:eastAsia="Calibri" w:hAnsi="Calibri" w:cs="Calibri"/>
                <w:b/>
                <w:sz w:val="20"/>
                <w:szCs w:val="20"/>
              </w:rPr>
            </w:pPr>
            <w:r w:rsidRPr="004B6535">
              <w:rPr>
                <w:rFonts w:ascii="Calibri" w:eastAsia="Calibri" w:hAnsi="Calibri" w:cs="Calibri"/>
                <w:b/>
                <w:sz w:val="20"/>
                <w:szCs w:val="20"/>
              </w:rPr>
              <w:t>10/2002 – 12/2003</w:t>
            </w:r>
          </w:p>
          <w:p w14:paraId="278DAF51" w14:textId="77777777" w:rsidR="004B2384" w:rsidRPr="004B6535" w:rsidRDefault="004B2384" w:rsidP="004B2384">
            <w:pPr>
              <w:tabs>
                <w:tab w:val="left" w:pos="8647"/>
              </w:tabs>
              <w:rPr>
                <w:rFonts w:ascii="Calibri" w:hAnsi="Calibri" w:cs="Calibri"/>
                <w:b/>
                <w:color w:val="000000"/>
                <w:sz w:val="20"/>
                <w:szCs w:val="20"/>
              </w:rPr>
            </w:pPr>
            <w:r w:rsidRPr="004B6535">
              <w:rPr>
                <w:rFonts w:ascii="Calibri" w:eastAsia="Calibri" w:hAnsi="Calibri" w:cs="Calibri"/>
                <w:b/>
                <w:color w:val="000000"/>
                <w:sz w:val="20"/>
                <w:szCs w:val="20"/>
              </w:rPr>
              <w:t>Global Validation Project Manager (PMO)/Business Analyst -</w:t>
            </w:r>
            <w:r w:rsidRPr="004B6535">
              <w:rPr>
                <w:rFonts w:ascii="Calibri" w:hAnsi="Calibri" w:cs="Calibri"/>
                <w:b/>
                <w:color w:val="000000"/>
                <w:sz w:val="20"/>
                <w:szCs w:val="20"/>
              </w:rPr>
              <w:t xml:space="preserve"> </w:t>
            </w:r>
            <w:r w:rsidRPr="004B6535">
              <w:rPr>
                <w:rFonts w:ascii="Calibri" w:hAnsi="Calibri" w:cs="Calibri"/>
                <w:b/>
                <w:sz w:val="20"/>
                <w:szCs w:val="20"/>
              </w:rPr>
              <w:t>(Legacy GLP, GXP, CSV Systems)- FDA 483 Consent Decree)</w:t>
            </w:r>
          </w:p>
          <w:p w14:paraId="018B8DCC" w14:textId="77777777" w:rsidR="004B2384" w:rsidRPr="004B6535" w:rsidRDefault="004B2384" w:rsidP="004B2384">
            <w:pPr>
              <w:tabs>
                <w:tab w:val="left" w:pos="220"/>
                <w:tab w:val="left" w:pos="720"/>
              </w:tabs>
              <w:rPr>
                <w:rFonts w:ascii="Calibri" w:eastAsia="Calibri" w:hAnsi="Calibri" w:cs="Calibri"/>
                <w:color w:val="000000"/>
                <w:sz w:val="20"/>
                <w:szCs w:val="20"/>
              </w:rPr>
            </w:pPr>
            <w:r w:rsidRPr="004B6535">
              <w:rPr>
                <w:rFonts w:ascii="Calibri" w:eastAsia="Calibri" w:hAnsi="Calibri" w:cs="Calibri"/>
                <w:sz w:val="20"/>
                <w:szCs w:val="20"/>
              </w:rPr>
              <w:t>Elimination of FDA 483 Consent Decrees throughout multiple manufacturing and office facilities due to successful progress of g</w:t>
            </w:r>
            <w:r w:rsidRPr="004B6535">
              <w:rPr>
                <w:rFonts w:ascii="Calibri" w:eastAsia="Calibri" w:hAnsi="Calibri" w:cs="Calibri"/>
                <w:color w:val="000000"/>
                <w:sz w:val="20"/>
                <w:szCs w:val="20"/>
              </w:rPr>
              <w:t>lobal remediation program for Computerized Systems (CSV), laboratory, (COTS applications and legacy systems), manufacturing and infrastructure enterprise systems.  Agile/SCRUM project methodology utilized in the i</w:t>
            </w:r>
            <w:r w:rsidRPr="004B6535">
              <w:rPr>
                <w:rFonts w:ascii="Calibri" w:eastAsia="Calibri" w:hAnsi="Calibri" w:cs="Calibri"/>
                <w:sz w:val="20"/>
                <w:szCs w:val="20"/>
              </w:rPr>
              <w:t>nfrastructure.</w:t>
            </w:r>
          </w:p>
          <w:p w14:paraId="61CB76A4" w14:textId="77777777" w:rsidR="004B2384" w:rsidRPr="004B6535" w:rsidRDefault="004B2384" w:rsidP="004B2384">
            <w:pPr>
              <w:tabs>
                <w:tab w:val="left" w:pos="220"/>
                <w:tab w:val="left" w:pos="720"/>
              </w:tabs>
              <w:rPr>
                <w:rFonts w:ascii="Calibri" w:eastAsia="Calibri" w:hAnsi="Calibri" w:cs="Calibri"/>
                <w:color w:val="000000"/>
                <w:sz w:val="20"/>
                <w:szCs w:val="20"/>
              </w:rPr>
            </w:pPr>
          </w:p>
          <w:p w14:paraId="55935FDF" w14:textId="6AD26F35" w:rsidR="004B2384" w:rsidRPr="004B6535" w:rsidRDefault="004B2384" w:rsidP="004B2384">
            <w:pPr>
              <w:rPr>
                <w:rFonts w:ascii="Calibri" w:eastAsia="Calibri" w:hAnsi="Calibri" w:cs="Calibri"/>
                <w:b/>
                <w:sz w:val="20"/>
                <w:szCs w:val="20"/>
                <w:u w:val="single"/>
              </w:rPr>
            </w:pPr>
            <w:r w:rsidRPr="004B6535">
              <w:rPr>
                <w:rFonts w:ascii="Calibri" w:eastAsia="Calibri" w:hAnsi="Calibri" w:cs="Calibri"/>
                <w:b/>
                <w:sz w:val="20"/>
                <w:szCs w:val="20"/>
                <w:u w:val="single"/>
              </w:rPr>
              <w:t>Additional Project History:</w:t>
            </w:r>
            <w:r w:rsidR="00FB6FEE">
              <w:rPr>
                <w:rFonts w:ascii="Calibri" w:eastAsia="Calibri" w:hAnsi="Calibri" w:cs="Calibri"/>
                <w:b/>
                <w:sz w:val="20"/>
                <w:szCs w:val="20"/>
                <w:u w:val="single"/>
              </w:rPr>
              <w:t xml:space="preserve"> </w:t>
            </w:r>
          </w:p>
          <w:p w14:paraId="11D1E1B4" w14:textId="77777777" w:rsidR="004B2384" w:rsidRPr="004B6535" w:rsidRDefault="004B2384" w:rsidP="004B2384">
            <w:pPr>
              <w:rPr>
                <w:rFonts w:ascii="Calibri" w:eastAsia="Calibri" w:hAnsi="Calibri" w:cs="Calibri"/>
                <w:sz w:val="20"/>
                <w:szCs w:val="20"/>
              </w:rPr>
            </w:pPr>
            <w:r w:rsidRPr="004B6535">
              <w:rPr>
                <w:rFonts w:ascii="Calibri" w:eastAsia="Calibri" w:hAnsi="Calibri" w:cs="Calibri"/>
                <w:b/>
                <w:sz w:val="20"/>
                <w:szCs w:val="20"/>
              </w:rPr>
              <w:t xml:space="preserve">Pfizer, Inc., San Diego, CA &amp; UK Offices – </w:t>
            </w:r>
            <w:r w:rsidRPr="004B6535">
              <w:rPr>
                <w:rFonts w:ascii="Calibri" w:eastAsia="Calibri" w:hAnsi="Calibri" w:cs="Calibri"/>
                <w:sz w:val="20"/>
                <w:szCs w:val="20"/>
              </w:rPr>
              <w:t>Global Validation Project Manager</w:t>
            </w:r>
          </w:p>
          <w:p w14:paraId="3BCC7B40"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Alpha Therapeutics, Alhambra, CA – </w:t>
            </w:r>
            <w:r w:rsidRPr="004B6535">
              <w:rPr>
                <w:rFonts w:ascii="Calibri" w:eastAsia="Calibri" w:hAnsi="Calibri" w:cs="Calibri"/>
                <w:sz w:val="20"/>
                <w:szCs w:val="20"/>
              </w:rPr>
              <w:t>Sr. Project Manager/Validation and Development Projects</w:t>
            </w:r>
          </w:p>
          <w:p w14:paraId="2EA11D51"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 iXL, Inc., Los Angeles, California Sr. - </w:t>
            </w:r>
            <w:r w:rsidRPr="004B6535">
              <w:rPr>
                <w:rFonts w:ascii="Calibri" w:eastAsia="Calibri" w:hAnsi="Calibri" w:cs="Calibri"/>
                <w:sz w:val="20"/>
                <w:szCs w:val="20"/>
              </w:rPr>
              <w:t>Project Manager/Business Analyst – Web B2B, B2C – e-commerce</w:t>
            </w:r>
          </w:p>
          <w:p w14:paraId="75EE88CF" w14:textId="77777777" w:rsidR="004B2384" w:rsidRPr="004B6535" w:rsidRDefault="004B2384" w:rsidP="004B2384">
            <w:pPr>
              <w:rPr>
                <w:rFonts w:ascii="Calibri" w:eastAsia="Calibri" w:hAnsi="Calibri" w:cs="Calibri"/>
                <w:b/>
                <w:sz w:val="20"/>
                <w:szCs w:val="20"/>
              </w:rPr>
            </w:pPr>
            <w:r w:rsidRPr="004B6535">
              <w:rPr>
                <w:rFonts w:ascii="Calibri" w:eastAsia="Calibri" w:hAnsi="Calibri" w:cs="Calibri"/>
                <w:b/>
                <w:sz w:val="20"/>
                <w:szCs w:val="20"/>
              </w:rPr>
              <w:t xml:space="preserve">Continental Datagraphics, Inc., Culver City - </w:t>
            </w:r>
            <w:r w:rsidRPr="004B6535">
              <w:rPr>
                <w:rFonts w:ascii="Calibri" w:eastAsia="Calibri" w:hAnsi="Calibri" w:cs="Calibri"/>
                <w:sz w:val="20"/>
                <w:szCs w:val="20"/>
              </w:rPr>
              <w:t>QA Project Manager</w:t>
            </w:r>
          </w:p>
          <w:p w14:paraId="0BF1E2C3" w14:textId="6784479D" w:rsidR="004B2384" w:rsidRPr="004B6535" w:rsidRDefault="004B2384" w:rsidP="004B2384">
            <w:pPr>
              <w:rPr>
                <w:rFonts w:ascii="Calibri" w:eastAsia="Calibri" w:hAnsi="Calibri" w:cs="Calibri"/>
                <w:b/>
                <w:sz w:val="20"/>
                <w:szCs w:val="20"/>
              </w:rPr>
            </w:pPr>
            <w:r w:rsidRPr="004B6535">
              <w:rPr>
                <w:rFonts w:ascii="Calibri" w:eastAsia="Calibri" w:hAnsi="Calibri" w:cs="Calibri"/>
                <w:sz w:val="20"/>
                <w:szCs w:val="20"/>
              </w:rPr>
              <w:t xml:space="preserve">.  </w:t>
            </w:r>
          </w:p>
          <w:p w14:paraId="2F4A9BC7" w14:textId="77777777" w:rsidR="00FB6FEE" w:rsidRDefault="004B2384" w:rsidP="004B2384">
            <w:pPr>
              <w:rPr>
                <w:rFonts w:ascii="Calibri" w:eastAsia="Calibri" w:hAnsi="Calibri" w:cs="Calibri"/>
                <w:b/>
                <w:sz w:val="20"/>
                <w:szCs w:val="20"/>
                <w:u w:val="single"/>
              </w:rPr>
            </w:pPr>
            <w:r w:rsidRPr="004B6535">
              <w:rPr>
                <w:rFonts w:ascii="Calibri" w:eastAsia="Calibri" w:hAnsi="Calibri" w:cs="Calibri"/>
                <w:b/>
                <w:sz w:val="20"/>
                <w:szCs w:val="20"/>
                <w:u w:val="single"/>
              </w:rPr>
              <w:t xml:space="preserve">Vendor Consultant for the following </w:t>
            </w:r>
            <w:r w:rsidR="00FB6FEE">
              <w:rPr>
                <w:rFonts w:ascii="Calibri" w:eastAsia="Calibri" w:hAnsi="Calibri" w:cs="Calibri"/>
                <w:b/>
                <w:sz w:val="20"/>
                <w:szCs w:val="20"/>
                <w:u w:val="single"/>
              </w:rPr>
              <w:t>Banking C</w:t>
            </w:r>
            <w:r w:rsidRPr="004B6535">
              <w:rPr>
                <w:rFonts w:ascii="Calibri" w:eastAsia="Calibri" w:hAnsi="Calibri" w:cs="Calibri"/>
                <w:b/>
                <w:sz w:val="20"/>
                <w:szCs w:val="20"/>
                <w:u w:val="single"/>
              </w:rPr>
              <w:t>lients:</w:t>
            </w:r>
          </w:p>
          <w:p w14:paraId="5C46F9A2" w14:textId="77777777" w:rsidR="00FB6FEE" w:rsidRDefault="00FB6FEE" w:rsidP="00FB6FEE">
            <w:pPr>
              <w:rPr>
                <w:rFonts w:ascii="Calibri" w:eastAsia="Calibri" w:hAnsi="Calibri" w:cs="Calibri"/>
                <w:b/>
                <w:sz w:val="20"/>
                <w:szCs w:val="20"/>
              </w:rPr>
            </w:pPr>
            <w:r w:rsidRPr="004B6535">
              <w:rPr>
                <w:rFonts w:ascii="Calibri" w:eastAsia="Calibri" w:hAnsi="Calibri" w:cs="Calibri"/>
                <w:b/>
                <w:sz w:val="20"/>
                <w:szCs w:val="20"/>
              </w:rPr>
              <w:t xml:space="preserve">ABN AMRO Bank, Chicago, Illinois - </w:t>
            </w:r>
            <w:r w:rsidRPr="004B6535">
              <w:rPr>
                <w:rFonts w:ascii="Calibri" w:eastAsia="Calibri" w:hAnsi="Calibri" w:cs="Calibri"/>
                <w:sz w:val="20"/>
                <w:szCs w:val="20"/>
              </w:rPr>
              <w:t>QA Global Project Manager Y2K/Compliance Auditing</w:t>
            </w:r>
            <w:r w:rsidRPr="004B6535">
              <w:rPr>
                <w:rFonts w:ascii="Calibri" w:eastAsia="Calibri" w:hAnsi="Calibri" w:cs="Calibri"/>
                <w:b/>
                <w:sz w:val="20"/>
                <w:szCs w:val="20"/>
              </w:rPr>
              <w:t xml:space="preserve"> </w:t>
            </w:r>
          </w:p>
          <w:p w14:paraId="599514C7" w14:textId="29E39B9D" w:rsidR="004B2384" w:rsidRPr="004B6535" w:rsidRDefault="004B2384" w:rsidP="004B2384">
            <w:pPr>
              <w:rPr>
                <w:rFonts w:ascii="Calibri" w:eastAsia="Calibri" w:hAnsi="Calibri" w:cs="Calibri"/>
                <w:sz w:val="20"/>
                <w:szCs w:val="20"/>
              </w:rPr>
            </w:pPr>
            <w:r w:rsidRPr="004B6535">
              <w:rPr>
                <w:rFonts w:ascii="Calibri" w:eastAsia="Calibri" w:hAnsi="Calibri" w:cs="Calibri"/>
                <w:b/>
                <w:sz w:val="20"/>
                <w:szCs w:val="20"/>
              </w:rPr>
              <w:t xml:space="preserve">Glendale Federal Bank/Alltel, Inc., Burbank, California - </w:t>
            </w:r>
            <w:r w:rsidRPr="004B6535">
              <w:rPr>
                <w:rFonts w:ascii="Calibri" w:eastAsia="Calibri" w:hAnsi="Calibri" w:cs="Calibri"/>
                <w:sz w:val="20"/>
                <w:szCs w:val="20"/>
              </w:rPr>
              <w:t xml:space="preserve">Project Manager/QA Manager/Business Analyst – Glendale Federal Conversion Project </w:t>
            </w:r>
            <w:r w:rsidRPr="004B6535">
              <w:rPr>
                <w:rFonts w:ascii="Calibri" w:eastAsia="Calibri" w:hAnsi="Calibri" w:cs="Calibri"/>
                <w:sz w:val="20"/>
                <w:szCs w:val="20"/>
              </w:rPr>
              <w:br/>
            </w:r>
            <w:r w:rsidRPr="004B6535">
              <w:rPr>
                <w:rFonts w:ascii="Calibri" w:eastAsia="Calibri" w:hAnsi="Calibri" w:cs="Calibri"/>
                <w:b/>
                <w:sz w:val="20"/>
                <w:szCs w:val="20"/>
              </w:rPr>
              <w:t xml:space="preserve">Deluxe Data Corp., - </w:t>
            </w:r>
            <w:r w:rsidRPr="004B6535">
              <w:rPr>
                <w:rFonts w:ascii="Calibri" w:eastAsia="Calibri" w:hAnsi="Calibri" w:cs="Calibri"/>
                <w:sz w:val="20"/>
                <w:szCs w:val="20"/>
              </w:rPr>
              <w:t>Global Project Manager/Business Analyst/Developer – (Application Support Consultant/ Financial Advantage/Connex)</w:t>
            </w:r>
            <w:r w:rsidRPr="004B6535">
              <w:rPr>
                <w:rFonts w:ascii="Calibri" w:eastAsia="Calibri" w:hAnsi="Calibri" w:cs="Calibri"/>
                <w:b/>
                <w:sz w:val="20"/>
                <w:szCs w:val="20"/>
              </w:rPr>
              <w:t xml:space="preserve"> – </w:t>
            </w:r>
            <w:r w:rsidRPr="004B6535">
              <w:rPr>
                <w:rFonts w:ascii="Calibri" w:eastAsia="Calibri" w:hAnsi="Calibri" w:cs="Calibri"/>
                <w:sz w:val="20"/>
                <w:szCs w:val="20"/>
              </w:rPr>
              <w:t>Multiple Banks &amp; Financial Corps</w:t>
            </w:r>
            <w:r w:rsidRPr="004B6535">
              <w:rPr>
                <w:rFonts w:ascii="Calibri" w:eastAsia="Calibri" w:hAnsi="Calibri" w:cs="Calibri"/>
                <w:b/>
                <w:sz w:val="20"/>
                <w:szCs w:val="20"/>
              </w:rPr>
              <w:t xml:space="preserve"> (VISA, First Interstate, Bank of America)- </w:t>
            </w:r>
            <w:r w:rsidRPr="004B6535">
              <w:rPr>
                <w:rFonts w:ascii="Calibri" w:eastAsia="Calibri" w:hAnsi="Calibri" w:cs="Calibri"/>
                <w:sz w:val="20"/>
                <w:szCs w:val="20"/>
              </w:rPr>
              <w:t>POS, ATM, Teller, Settlement</w:t>
            </w:r>
          </w:p>
          <w:p w14:paraId="157218F6" w14:textId="77777777" w:rsidR="00FB6FEE" w:rsidRDefault="004B2384" w:rsidP="004B2384">
            <w:pPr>
              <w:rPr>
                <w:rFonts w:ascii="Calibri" w:eastAsia="Calibri" w:hAnsi="Calibri" w:cs="Calibri"/>
                <w:sz w:val="20"/>
                <w:szCs w:val="20"/>
              </w:rPr>
            </w:pPr>
            <w:r w:rsidRPr="004B6535">
              <w:rPr>
                <w:rFonts w:ascii="Calibri" w:eastAsia="Calibri" w:hAnsi="Calibri" w:cs="Calibri"/>
                <w:b/>
                <w:sz w:val="20"/>
                <w:szCs w:val="20"/>
              </w:rPr>
              <w:lastRenderedPageBreak/>
              <w:t xml:space="preserve">Applied Communications, Inc. (ACI), - </w:t>
            </w:r>
            <w:r w:rsidRPr="004B6535">
              <w:rPr>
                <w:rFonts w:ascii="Calibri" w:eastAsia="Calibri" w:hAnsi="Calibri" w:cs="Calibri"/>
                <w:sz w:val="20"/>
                <w:szCs w:val="20"/>
              </w:rPr>
              <w:t>Global Project Manager/Business Analyst/Developer/Test Manager - (Application Support Consultant Base24 Specialist)</w:t>
            </w:r>
            <w:r w:rsidRPr="004B6535">
              <w:rPr>
                <w:rFonts w:ascii="Calibri" w:eastAsia="Calibri" w:hAnsi="Calibri" w:cs="Calibri"/>
                <w:b/>
                <w:sz w:val="20"/>
                <w:szCs w:val="20"/>
              </w:rPr>
              <w:t xml:space="preserve"> – </w:t>
            </w:r>
            <w:r w:rsidRPr="004B6535">
              <w:rPr>
                <w:rFonts w:ascii="Calibri" w:eastAsia="Calibri" w:hAnsi="Calibri" w:cs="Calibri"/>
                <w:sz w:val="20"/>
                <w:szCs w:val="20"/>
              </w:rPr>
              <w:t xml:space="preserve">(Domestic &amp; International Banks – onsite services – </w:t>
            </w:r>
            <w:r w:rsidRPr="004B6535">
              <w:rPr>
                <w:rFonts w:ascii="Calibri" w:eastAsia="Calibri" w:hAnsi="Calibri" w:cs="Calibri"/>
                <w:b/>
                <w:sz w:val="20"/>
                <w:szCs w:val="20"/>
              </w:rPr>
              <w:t>Banco de Credito, Cayman National Bank, Bermuda, WesPac Bank, BofA, First Interstate</w:t>
            </w:r>
            <w:r w:rsidRPr="004B6535">
              <w:rPr>
                <w:rFonts w:ascii="Calibri" w:eastAsia="Calibri" w:hAnsi="Calibri" w:cs="Calibri"/>
                <w:sz w:val="20"/>
                <w:szCs w:val="20"/>
              </w:rPr>
              <w:t xml:space="preserve"> - POS, ATM, Teller, Settlement)</w:t>
            </w:r>
          </w:p>
          <w:p w14:paraId="72B11BAC" w14:textId="77777777" w:rsidR="00FB6FEE" w:rsidRPr="004B6535" w:rsidRDefault="00FB6FEE" w:rsidP="00FB6FEE">
            <w:pPr>
              <w:rPr>
                <w:rFonts w:ascii="Calibri" w:eastAsia="Calibri" w:hAnsi="Calibri" w:cs="Calibri"/>
                <w:sz w:val="20"/>
                <w:szCs w:val="20"/>
              </w:rPr>
            </w:pPr>
            <w:r w:rsidRPr="004B6535">
              <w:rPr>
                <w:rFonts w:ascii="Calibri" w:eastAsia="Calibri" w:hAnsi="Calibri" w:cs="Calibri"/>
                <w:b/>
                <w:sz w:val="20"/>
                <w:szCs w:val="20"/>
              </w:rPr>
              <w:t xml:space="preserve">Chicago Stock Exchange (Midwest Stock Exchange/NASDAQ), </w:t>
            </w:r>
            <w:r w:rsidRPr="004B6535">
              <w:rPr>
                <w:rFonts w:ascii="Calibri" w:eastAsia="Calibri" w:hAnsi="Calibri" w:cs="Calibri"/>
                <w:sz w:val="20"/>
                <w:szCs w:val="20"/>
              </w:rPr>
              <w:t>- Sr.</w:t>
            </w:r>
            <w:r w:rsidRPr="004B6535">
              <w:rPr>
                <w:rFonts w:ascii="Calibri" w:eastAsia="Calibri" w:hAnsi="Calibri" w:cs="Calibri"/>
                <w:b/>
                <w:sz w:val="20"/>
                <w:szCs w:val="20"/>
              </w:rPr>
              <w:t xml:space="preserve"> </w:t>
            </w:r>
            <w:r w:rsidRPr="004B6535">
              <w:rPr>
                <w:rFonts w:ascii="Calibri" w:eastAsia="Calibri" w:hAnsi="Calibri" w:cs="Calibri"/>
                <w:sz w:val="20"/>
                <w:szCs w:val="20"/>
              </w:rPr>
              <w:t>Project Manager/Business Analyst managing the connection of Brokerage Houses.</w:t>
            </w:r>
          </w:p>
          <w:p w14:paraId="485A594C" w14:textId="3B3FBB3F" w:rsidR="00FB6FEE" w:rsidRDefault="00FB6FEE" w:rsidP="00FB6FEE">
            <w:pPr>
              <w:rPr>
                <w:rFonts w:ascii="Calibri" w:eastAsia="Calibri" w:hAnsi="Calibri" w:cs="Calibri"/>
                <w:sz w:val="20"/>
                <w:szCs w:val="20"/>
              </w:rPr>
            </w:pPr>
            <w:r w:rsidRPr="004B6535">
              <w:rPr>
                <w:rFonts w:ascii="Calibri" w:eastAsia="Calibri" w:hAnsi="Calibri" w:cs="Calibri"/>
                <w:b/>
                <w:sz w:val="20"/>
                <w:szCs w:val="20"/>
              </w:rPr>
              <w:t xml:space="preserve">Wells Fargo Bank - </w:t>
            </w:r>
            <w:r w:rsidRPr="004B6535">
              <w:rPr>
                <w:rFonts w:ascii="Calibri" w:eastAsia="Calibri" w:hAnsi="Calibri" w:cs="Calibri"/>
                <w:sz w:val="20"/>
                <w:szCs w:val="20"/>
              </w:rPr>
              <w:t>RDS ATM (IBM legacy) Application developer for several projects</w:t>
            </w:r>
          </w:p>
          <w:p w14:paraId="5714AA93" w14:textId="77777777" w:rsidR="00482EF3" w:rsidRDefault="00482EF3" w:rsidP="00482EF3">
            <w:pPr>
              <w:pStyle w:val="Heading2"/>
            </w:pPr>
            <w:r>
              <w:t>TEchnical Summary</w:t>
            </w:r>
          </w:p>
          <w:p w14:paraId="4EE09E4C" w14:textId="77777777" w:rsidR="00482EF3" w:rsidRPr="00840078" w:rsidRDefault="00482EF3" w:rsidP="00482EF3">
            <w:pPr>
              <w:rPr>
                <w:rFonts w:ascii="Calibri" w:eastAsia="Calibri" w:hAnsi="Calibri" w:cs="Calibri"/>
                <w:szCs w:val="18"/>
              </w:rPr>
            </w:pPr>
            <w:r w:rsidRPr="00840078">
              <w:rPr>
                <w:rFonts w:ascii="Calibri" w:eastAsia="Calibri" w:hAnsi="Calibri" w:cs="Calibri"/>
                <w:b/>
                <w:szCs w:val="18"/>
              </w:rPr>
              <w:t>Software Applications</w:t>
            </w:r>
            <w:r>
              <w:rPr>
                <w:rFonts w:ascii="Calibri" w:eastAsia="Calibri" w:hAnsi="Calibri" w:cs="Calibri"/>
                <w:b/>
                <w:szCs w:val="18"/>
              </w:rPr>
              <w:t>/Tools</w:t>
            </w:r>
            <w:r w:rsidRPr="00840078">
              <w:rPr>
                <w:rFonts w:ascii="Calibri" w:eastAsia="Calibri" w:hAnsi="Calibri" w:cs="Calibri"/>
                <w:b/>
                <w:szCs w:val="18"/>
              </w:rPr>
              <w:t>:</w:t>
            </w:r>
            <w:r w:rsidRPr="00840078">
              <w:rPr>
                <w:rFonts w:ascii="Calibri" w:eastAsia="Calibri" w:hAnsi="Calibri" w:cs="Calibri"/>
                <w:szCs w:val="18"/>
              </w:rPr>
              <w:t xml:space="preserve"> Salesforce Lightning,</w:t>
            </w:r>
            <w:r>
              <w:rPr>
                <w:rFonts w:ascii="Calibri" w:eastAsia="Calibri" w:hAnsi="Calibri" w:cs="Calibri"/>
                <w:szCs w:val="18"/>
              </w:rPr>
              <w:t xml:space="preserve"> Classic, </w:t>
            </w:r>
            <w:r w:rsidRPr="00840078">
              <w:rPr>
                <w:rFonts w:ascii="Calibri" w:eastAsia="Calibri" w:hAnsi="Calibri" w:cs="Calibri"/>
                <w:szCs w:val="18"/>
              </w:rPr>
              <w:t xml:space="preserve">Salesforce Sandbox Toolkit, Salesforce CC1 SIT and PROD Java Web Services, Confluence, TrackWise, ServiceNow, SharePoint and Documentum </w:t>
            </w:r>
            <w:r>
              <w:rPr>
                <w:rFonts w:ascii="Calibri" w:eastAsia="Calibri" w:hAnsi="Calibri" w:cs="Calibri"/>
                <w:szCs w:val="18"/>
              </w:rPr>
              <w:t>Workflow</w:t>
            </w:r>
            <w:r w:rsidRPr="00840078">
              <w:rPr>
                <w:rFonts w:ascii="Calibri" w:eastAsia="Calibri" w:hAnsi="Calibri" w:cs="Calibri"/>
                <w:szCs w:val="18"/>
              </w:rPr>
              <w:t xml:space="preserve"> and Document Repository Systems, </w:t>
            </w:r>
            <w:r>
              <w:rPr>
                <w:rFonts w:ascii="Calibri" w:eastAsia="Calibri" w:hAnsi="Calibri" w:cs="Calibri"/>
                <w:szCs w:val="18"/>
              </w:rPr>
              <w:t xml:space="preserve">Content Management System (CMS), </w:t>
            </w:r>
            <w:r w:rsidRPr="00840078">
              <w:rPr>
                <w:rFonts w:ascii="Calibri" w:eastAsia="Calibri" w:hAnsi="Calibri" w:cs="Calibri"/>
                <w:szCs w:val="18"/>
              </w:rPr>
              <w:t>SharePoint, Scenechronize, OneDrive, Microsoft Teams, Skype, Aspera, proprietary motion picture and television Production applications, Contract and Deal Management applications, SaaS (conversion &amp; new development), Mobility/Mobile Device Management</w:t>
            </w:r>
            <w:r>
              <w:rPr>
                <w:rFonts w:ascii="Calibri" w:eastAsia="Calibri" w:hAnsi="Calibri" w:cs="Calibri"/>
                <w:szCs w:val="18"/>
              </w:rPr>
              <w:t xml:space="preserve"> (MDM)</w:t>
            </w:r>
            <w:r w:rsidRPr="00840078">
              <w:rPr>
                <w:rFonts w:ascii="Calibri" w:eastAsia="Calibri" w:hAnsi="Calibri" w:cs="Calibri"/>
                <w:szCs w:val="18"/>
              </w:rPr>
              <w:t>, Rights-Line, Entertain Partners Payroll applications, laptop re-imaging and data security, Crystal Reports, Business Objects, Cognos, Reportwriter software, InfoBatch Reporting System (IBRS), LIMS, Security (LDAP, Safeguard, Open Directory,  Encryption, etc.), Oracle Clinical, SQ L Server, MES, SAP (R/3, APO, BW, EBP).</w:t>
            </w:r>
            <w:r>
              <w:rPr>
                <w:rFonts w:ascii="Calibri" w:eastAsia="Calibri" w:hAnsi="Calibri" w:cs="Calibri"/>
                <w:szCs w:val="18"/>
              </w:rPr>
              <w:t xml:space="preserve"> </w:t>
            </w:r>
            <w:r w:rsidRPr="00840078">
              <w:rPr>
                <w:rFonts w:ascii="Calibri" w:eastAsia="Calibri" w:hAnsi="Calibri" w:cs="Calibri"/>
                <w:szCs w:val="18"/>
              </w:rPr>
              <w:t>(Enterprise, Knowledge, and DreamWeaver modules), WebObjects, WebLogic, BlueStone, Level8 GMQ interface, MSMQ queuing interface, MapQuest NT Server, Mercury Suite (WinRunner, LoadRunner, etc.), testing simulators, VRU, Oracle AERS, MFGPro, DataFlo, eClinical, NetRegulus, NetRM, Base24, Connex, Change Control applications, PM, and Calibration Management COTS software, Ipswitch FTP Professional.</w:t>
            </w:r>
          </w:p>
          <w:p w14:paraId="1A259BBC" w14:textId="77777777" w:rsidR="00482EF3" w:rsidRPr="00840078" w:rsidRDefault="00482EF3" w:rsidP="00482EF3">
            <w:pPr>
              <w:rPr>
                <w:rFonts w:ascii="Calibri" w:eastAsia="Calibri" w:hAnsi="Calibri" w:cs="Calibri"/>
                <w:b/>
                <w:szCs w:val="18"/>
              </w:rPr>
            </w:pPr>
          </w:p>
          <w:p w14:paraId="2FD431C5" w14:textId="77777777" w:rsidR="00482EF3" w:rsidRPr="00840078" w:rsidRDefault="00482EF3" w:rsidP="00482EF3">
            <w:pPr>
              <w:rPr>
                <w:rFonts w:ascii="Calibri" w:eastAsia="Calibri" w:hAnsi="Calibri" w:cs="Calibri"/>
                <w:szCs w:val="18"/>
              </w:rPr>
            </w:pPr>
            <w:r w:rsidRPr="00840078">
              <w:rPr>
                <w:rFonts w:ascii="Calibri" w:eastAsia="Calibri" w:hAnsi="Calibri" w:cs="Calibri"/>
                <w:szCs w:val="18"/>
              </w:rPr>
              <w:t>TOAD, Postman, HP ALM, (JIRA,</w:t>
            </w:r>
            <w:r>
              <w:rPr>
                <w:rFonts w:ascii="Calibri" w:eastAsia="Calibri" w:hAnsi="Calibri" w:cs="Calibri"/>
                <w:szCs w:val="18"/>
              </w:rPr>
              <w:t xml:space="preserve"> </w:t>
            </w:r>
            <w:r w:rsidRPr="00840078">
              <w:rPr>
                <w:rFonts w:ascii="Calibri" w:eastAsia="Calibri" w:hAnsi="Calibri" w:cs="Calibri"/>
                <w:szCs w:val="18"/>
              </w:rPr>
              <w:t>Vidder, AWS, IDM, Zen Mobile, AirWatch, Microsoft Intune, WatchDox/Blackberry, Apple Push Notifications, File Share configuration. COBOL, TAL, SCOBOL, ABAP, shell scripting, C, C++, C#, HTML, DHTML, CICS, Visual Basic, Javascripting, SQL, JAVA, Business Objects, R, ASP, XML, UML, .NET, Cold Fusion, BroadVision 4.1 &amp; (5.0 Intro), Citrix, ETL, Data Warehouse, SAN, Oracle db, RDBMS.</w:t>
            </w:r>
          </w:p>
          <w:p w14:paraId="7A8CEEEC" w14:textId="75E2212C" w:rsidR="00036450" w:rsidRDefault="00A07A25" w:rsidP="00036450">
            <w:pPr>
              <w:pStyle w:val="Heading2"/>
            </w:pPr>
            <w:r>
              <w:t>Education</w:t>
            </w:r>
            <w:r w:rsidR="00E07B08">
              <w:t xml:space="preserve"> &amp; </w:t>
            </w:r>
            <w:r w:rsidR="009D4829">
              <w:t>ProFessional Memberships</w:t>
            </w:r>
          </w:p>
          <w:p w14:paraId="0BB6BEBC" w14:textId="7DC7C8DF" w:rsidR="00036450" w:rsidRPr="004D3011" w:rsidRDefault="00036450" w:rsidP="004D3011">
            <w:pPr>
              <w:rPr>
                <w:color w:val="FFFFFF" w:themeColor="background1"/>
              </w:rPr>
            </w:pPr>
          </w:p>
        </w:tc>
      </w:tr>
    </w:tbl>
    <w:p w14:paraId="643D9F70" w14:textId="75A9DCCB"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lastRenderedPageBreak/>
        <w:t>Fisk University, Nashville, Tennessee</w:t>
      </w:r>
      <w:r w:rsidRPr="004B6535">
        <w:rPr>
          <w:rFonts w:ascii="Calibri" w:eastAsia="Calibri" w:hAnsi="Calibri" w:cs="Calibri"/>
          <w:sz w:val="20"/>
          <w:szCs w:val="20"/>
        </w:rPr>
        <w:br/>
        <w:t>Indiana University, Bloomington, Indiana</w:t>
      </w:r>
    </w:p>
    <w:p w14:paraId="2B1A77E3" w14:textId="77777777"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Computer Learning Center - San Francisco, California (Computer Programming Certificate - 1989)</w:t>
      </w:r>
      <w:r w:rsidRPr="004B6535">
        <w:rPr>
          <w:rFonts w:ascii="Calibri" w:eastAsia="Calibri" w:hAnsi="Calibri" w:cs="Calibri"/>
          <w:sz w:val="20"/>
          <w:szCs w:val="20"/>
        </w:rPr>
        <w:br/>
        <w:t>University of Phoenix – (Project Management Certificate- 2008)</w:t>
      </w:r>
    </w:p>
    <w:p w14:paraId="3175FE08" w14:textId="77777777"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Product Owner &amp; Scrum Master Certification 2002, 2016</w:t>
      </w:r>
    </w:p>
    <w:p w14:paraId="169F4616" w14:textId="535A79B8" w:rsidR="00E07B08"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Otis College – (Design Program)</w:t>
      </w:r>
      <w:r w:rsidRPr="004B6535">
        <w:rPr>
          <w:rFonts w:ascii="Calibri" w:eastAsia="Calibri" w:hAnsi="Calibri" w:cs="Calibri"/>
          <w:sz w:val="20"/>
          <w:szCs w:val="20"/>
        </w:rPr>
        <w:br/>
        <w:t>Financial Industry Brokerage Licenses</w:t>
      </w:r>
      <w:r w:rsidR="00C961C4">
        <w:rPr>
          <w:rFonts w:ascii="Calibri" w:eastAsia="Calibri" w:hAnsi="Calibri" w:cs="Calibri"/>
          <w:sz w:val="20"/>
          <w:szCs w:val="20"/>
        </w:rPr>
        <w:t>:</w:t>
      </w:r>
      <w:r w:rsidRPr="004B6535">
        <w:rPr>
          <w:rFonts w:ascii="Calibri" w:eastAsia="Calibri" w:hAnsi="Calibri" w:cs="Calibri"/>
          <w:sz w:val="20"/>
          <w:szCs w:val="20"/>
        </w:rPr>
        <w:t xml:space="preserve"> Series 7 &amp; 63</w:t>
      </w:r>
    </w:p>
    <w:p w14:paraId="7FC02B46" w14:textId="55A88937" w:rsidR="00446AA3" w:rsidRPr="004B6535" w:rsidRDefault="00446AA3" w:rsidP="00446AA3">
      <w:pPr>
        <w:ind w:left="4320"/>
        <w:rPr>
          <w:rFonts w:ascii="Calibri" w:eastAsia="Calibri" w:hAnsi="Calibri" w:cs="Calibri"/>
          <w:sz w:val="20"/>
          <w:szCs w:val="20"/>
        </w:rPr>
      </w:pPr>
      <w:r>
        <w:rPr>
          <w:rFonts w:ascii="Calibri" w:eastAsia="Calibri" w:hAnsi="Calibri" w:cs="Calibri"/>
          <w:sz w:val="20"/>
          <w:szCs w:val="20"/>
        </w:rPr>
        <w:t xml:space="preserve">Futures, </w:t>
      </w:r>
      <w:r w:rsidRPr="004B6535">
        <w:rPr>
          <w:rFonts w:ascii="Calibri" w:eastAsia="Calibri" w:hAnsi="Calibri" w:cs="Calibri"/>
          <w:sz w:val="20"/>
          <w:szCs w:val="20"/>
        </w:rPr>
        <w:t>Options</w:t>
      </w:r>
      <w:r>
        <w:rPr>
          <w:rFonts w:ascii="Calibri" w:eastAsia="Calibri" w:hAnsi="Calibri" w:cs="Calibri"/>
          <w:sz w:val="20"/>
          <w:szCs w:val="20"/>
        </w:rPr>
        <w:t>, Forex</w:t>
      </w:r>
      <w:r w:rsidRPr="004B6535">
        <w:rPr>
          <w:rFonts w:ascii="Calibri" w:eastAsia="Calibri" w:hAnsi="Calibri" w:cs="Calibri"/>
          <w:sz w:val="20"/>
          <w:szCs w:val="20"/>
        </w:rPr>
        <w:t xml:space="preserve"> Financial Markets Training</w:t>
      </w:r>
    </w:p>
    <w:p w14:paraId="39FB1F10" w14:textId="129D3148"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Memberships:  Project Management Institute (PMI)</w:t>
      </w:r>
      <w:r w:rsidR="009D4829" w:rsidRPr="004B6535">
        <w:rPr>
          <w:rFonts w:ascii="Calibri" w:eastAsia="Calibri" w:hAnsi="Calibri" w:cs="Calibri"/>
          <w:sz w:val="20"/>
          <w:szCs w:val="20"/>
        </w:rPr>
        <w:t>, NAACP</w:t>
      </w:r>
    </w:p>
    <w:p w14:paraId="71E38845" w14:textId="77777777" w:rsidR="00E07B08" w:rsidRPr="004B6535" w:rsidRDefault="00E07B08" w:rsidP="00E07B08">
      <w:pPr>
        <w:ind w:left="4320"/>
        <w:rPr>
          <w:rFonts w:ascii="Calibri" w:eastAsia="Calibri" w:hAnsi="Calibri" w:cs="Calibri"/>
          <w:sz w:val="20"/>
          <w:szCs w:val="20"/>
        </w:rPr>
      </w:pPr>
      <w:r w:rsidRPr="004B6535">
        <w:rPr>
          <w:rFonts w:ascii="Calibri" w:eastAsia="Calibri" w:hAnsi="Calibri" w:cs="Calibri"/>
          <w:sz w:val="20"/>
          <w:szCs w:val="20"/>
        </w:rPr>
        <w:t>Former Memberships:  WITI, OCRA, NASD</w:t>
      </w:r>
    </w:p>
    <w:p w14:paraId="6B121540" w14:textId="40EFA8A4" w:rsidR="0043117B" w:rsidRDefault="007C6E55"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6BBB" w14:textId="77777777" w:rsidR="007C6E55" w:rsidRDefault="007C6E55" w:rsidP="000C45FF">
      <w:r>
        <w:separator/>
      </w:r>
    </w:p>
  </w:endnote>
  <w:endnote w:type="continuationSeparator" w:id="0">
    <w:p w14:paraId="12128292" w14:textId="77777777" w:rsidR="007C6E55" w:rsidRDefault="007C6E5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D352" w14:textId="77777777" w:rsidR="007C6E55" w:rsidRDefault="007C6E55" w:rsidP="000C45FF">
      <w:r>
        <w:separator/>
      </w:r>
    </w:p>
  </w:footnote>
  <w:footnote w:type="continuationSeparator" w:id="0">
    <w:p w14:paraId="1EA330DF" w14:textId="77777777" w:rsidR="007C6E55" w:rsidRDefault="007C6E5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429C" w14:textId="77777777" w:rsidR="000C45FF" w:rsidRDefault="000C45FF">
    <w:pPr>
      <w:pStyle w:val="Header"/>
    </w:pPr>
    <w:r>
      <w:rPr>
        <w:noProof/>
      </w:rPr>
      <w:drawing>
        <wp:anchor distT="0" distB="0" distL="114300" distR="114300" simplePos="0" relativeHeight="251658240" behindDoc="1" locked="0" layoutInCell="1" allowOverlap="1" wp14:anchorId="40E4A644" wp14:editId="1ECB514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83"/>
    <w:multiLevelType w:val="hybridMultilevel"/>
    <w:tmpl w:val="78A4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0B74"/>
    <w:multiLevelType w:val="multilevel"/>
    <w:tmpl w:val="12B88E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CC5D04"/>
    <w:multiLevelType w:val="multilevel"/>
    <w:tmpl w:val="3D3A5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BC27E4"/>
    <w:multiLevelType w:val="multilevel"/>
    <w:tmpl w:val="3508C004"/>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20A92515"/>
    <w:multiLevelType w:val="multilevel"/>
    <w:tmpl w:val="8758A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011DC9"/>
    <w:multiLevelType w:val="multilevel"/>
    <w:tmpl w:val="99FCF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246263"/>
    <w:multiLevelType w:val="multilevel"/>
    <w:tmpl w:val="5C547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B5FE4"/>
    <w:multiLevelType w:val="hybridMultilevel"/>
    <w:tmpl w:val="E2C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3"/>
    <w:rsid w:val="00003EF9"/>
    <w:rsid w:val="0000580E"/>
    <w:rsid w:val="00036450"/>
    <w:rsid w:val="000440EB"/>
    <w:rsid w:val="000606CD"/>
    <w:rsid w:val="00094499"/>
    <w:rsid w:val="000B1007"/>
    <w:rsid w:val="000B5707"/>
    <w:rsid w:val="000C45FF"/>
    <w:rsid w:val="000C694C"/>
    <w:rsid w:val="000E3423"/>
    <w:rsid w:val="000E3FD1"/>
    <w:rsid w:val="000E405D"/>
    <w:rsid w:val="000F3255"/>
    <w:rsid w:val="00105276"/>
    <w:rsid w:val="0010658C"/>
    <w:rsid w:val="00112054"/>
    <w:rsid w:val="00122C47"/>
    <w:rsid w:val="001525E1"/>
    <w:rsid w:val="00153C4A"/>
    <w:rsid w:val="00155CDA"/>
    <w:rsid w:val="00155D4A"/>
    <w:rsid w:val="00180329"/>
    <w:rsid w:val="0019001F"/>
    <w:rsid w:val="001A2727"/>
    <w:rsid w:val="001A74A5"/>
    <w:rsid w:val="001B105D"/>
    <w:rsid w:val="001B2ABD"/>
    <w:rsid w:val="001C4EEA"/>
    <w:rsid w:val="001E0391"/>
    <w:rsid w:val="001E1759"/>
    <w:rsid w:val="001E3DC9"/>
    <w:rsid w:val="001E6053"/>
    <w:rsid w:val="001F1ECC"/>
    <w:rsid w:val="002024B0"/>
    <w:rsid w:val="0021658A"/>
    <w:rsid w:val="00226BB3"/>
    <w:rsid w:val="0023571D"/>
    <w:rsid w:val="00235C57"/>
    <w:rsid w:val="002400EB"/>
    <w:rsid w:val="002424EF"/>
    <w:rsid w:val="0025617D"/>
    <w:rsid w:val="00256CF7"/>
    <w:rsid w:val="00281FD5"/>
    <w:rsid w:val="003021DE"/>
    <w:rsid w:val="003028BD"/>
    <w:rsid w:val="003037F9"/>
    <w:rsid w:val="0030481B"/>
    <w:rsid w:val="003156FC"/>
    <w:rsid w:val="00315754"/>
    <w:rsid w:val="003254B5"/>
    <w:rsid w:val="00333003"/>
    <w:rsid w:val="00343948"/>
    <w:rsid w:val="00352D48"/>
    <w:rsid w:val="00353C69"/>
    <w:rsid w:val="0037121F"/>
    <w:rsid w:val="0039668C"/>
    <w:rsid w:val="003A6B7D"/>
    <w:rsid w:val="003B06CA"/>
    <w:rsid w:val="003B4D9C"/>
    <w:rsid w:val="003B666D"/>
    <w:rsid w:val="003B7129"/>
    <w:rsid w:val="003C4452"/>
    <w:rsid w:val="003E385F"/>
    <w:rsid w:val="003E6C1D"/>
    <w:rsid w:val="004071FC"/>
    <w:rsid w:val="0041293E"/>
    <w:rsid w:val="00423044"/>
    <w:rsid w:val="0044247A"/>
    <w:rsid w:val="00445667"/>
    <w:rsid w:val="00445947"/>
    <w:rsid w:val="00445DEC"/>
    <w:rsid w:val="00446AA3"/>
    <w:rsid w:val="0045281F"/>
    <w:rsid w:val="00452A9D"/>
    <w:rsid w:val="00455E26"/>
    <w:rsid w:val="00461EC1"/>
    <w:rsid w:val="00465F03"/>
    <w:rsid w:val="004813B3"/>
    <w:rsid w:val="00481463"/>
    <w:rsid w:val="00482EF3"/>
    <w:rsid w:val="00493F8C"/>
    <w:rsid w:val="00496591"/>
    <w:rsid w:val="004B2384"/>
    <w:rsid w:val="004B6535"/>
    <w:rsid w:val="004C5B0F"/>
    <w:rsid w:val="004C63E4"/>
    <w:rsid w:val="004D3011"/>
    <w:rsid w:val="004E416B"/>
    <w:rsid w:val="00515EA4"/>
    <w:rsid w:val="00525BE3"/>
    <w:rsid w:val="005262AC"/>
    <w:rsid w:val="0054113D"/>
    <w:rsid w:val="0054498C"/>
    <w:rsid w:val="005512C4"/>
    <w:rsid w:val="00555404"/>
    <w:rsid w:val="00581FBC"/>
    <w:rsid w:val="005B74E5"/>
    <w:rsid w:val="005C3E7D"/>
    <w:rsid w:val="005E0B76"/>
    <w:rsid w:val="005E39D5"/>
    <w:rsid w:val="005F14BC"/>
    <w:rsid w:val="00600670"/>
    <w:rsid w:val="00602033"/>
    <w:rsid w:val="00615494"/>
    <w:rsid w:val="0062123A"/>
    <w:rsid w:val="00633142"/>
    <w:rsid w:val="00646E75"/>
    <w:rsid w:val="00652A58"/>
    <w:rsid w:val="006771D0"/>
    <w:rsid w:val="00696545"/>
    <w:rsid w:val="006B3935"/>
    <w:rsid w:val="006D313F"/>
    <w:rsid w:val="006D6AD1"/>
    <w:rsid w:val="006E3BD8"/>
    <w:rsid w:val="006E69B1"/>
    <w:rsid w:val="00712AD3"/>
    <w:rsid w:val="00715FCB"/>
    <w:rsid w:val="00730DA0"/>
    <w:rsid w:val="00740454"/>
    <w:rsid w:val="00743101"/>
    <w:rsid w:val="00754352"/>
    <w:rsid w:val="00757CD4"/>
    <w:rsid w:val="0076413D"/>
    <w:rsid w:val="00775367"/>
    <w:rsid w:val="007775E1"/>
    <w:rsid w:val="007804BD"/>
    <w:rsid w:val="007867A0"/>
    <w:rsid w:val="00791040"/>
    <w:rsid w:val="007927F5"/>
    <w:rsid w:val="00794C99"/>
    <w:rsid w:val="00795422"/>
    <w:rsid w:val="00797855"/>
    <w:rsid w:val="007A147B"/>
    <w:rsid w:val="007A716E"/>
    <w:rsid w:val="007C34B4"/>
    <w:rsid w:val="007C6E55"/>
    <w:rsid w:val="007E2F2A"/>
    <w:rsid w:val="007F65F8"/>
    <w:rsid w:val="00802CA0"/>
    <w:rsid w:val="00812D3F"/>
    <w:rsid w:val="00832FDA"/>
    <w:rsid w:val="0083416F"/>
    <w:rsid w:val="00836CF8"/>
    <w:rsid w:val="00840078"/>
    <w:rsid w:val="00850BCA"/>
    <w:rsid w:val="00853565"/>
    <w:rsid w:val="008550E9"/>
    <w:rsid w:val="00860B4A"/>
    <w:rsid w:val="00864B11"/>
    <w:rsid w:val="00876A93"/>
    <w:rsid w:val="008A017B"/>
    <w:rsid w:val="008A4E3E"/>
    <w:rsid w:val="008C5AB9"/>
    <w:rsid w:val="008F6161"/>
    <w:rsid w:val="00923F3B"/>
    <w:rsid w:val="009260CD"/>
    <w:rsid w:val="00952C25"/>
    <w:rsid w:val="00957A74"/>
    <w:rsid w:val="009828C1"/>
    <w:rsid w:val="009A5D58"/>
    <w:rsid w:val="009B38F8"/>
    <w:rsid w:val="009B4A2E"/>
    <w:rsid w:val="009D4829"/>
    <w:rsid w:val="009D7331"/>
    <w:rsid w:val="009E3F00"/>
    <w:rsid w:val="00A07A25"/>
    <w:rsid w:val="00A2118D"/>
    <w:rsid w:val="00A40651"/>
    <w:rsid w:val="00A43190"/>
    <w:rsid w:val="00A541D9"/>
    <w:rsid w:val="00A60CDF"/>
    <w:rsid w:val="00A71306"/>
    <w:rsid w:val="00A82704"/>
    <w:rsid w:val="00A87A82"/>
    <w:rsid w:val="00AB6BF4"/>
    <w:rsid w:val="00AD76E2"/>
    <w:rsid w:val="00B00DA7"/>
    <w:rsid w:val="00B144A7"/>
    <w:rsid w:val="00B20152"/>
    <w:rsid w:val="00B20DD7"/>
    <w:rsid w:val="00B31F11"/>
    <w:rsid w:val="00B324EA"/>
    <w:rsid w:val="00B359E4"/>
    <w:rsid w:val="00B402A2"/>
    <w:rsid w:val="00B57D98"/>
    <w:rsid w:val="00B6013D"/>
    <w:rsid w:val="00B70850"/>
    <w:rsid w:val="00B7685F"/>
    <w:rsid w:val="00BB2AB8"/>
    <w:rsid w:val="00BD5349"/>
    <w:rsid w:val="00BD71F7"/>
    <w:rsid w:val="00BE0EA1"/>
    <w:rsid w:val="00BE1750"/>
    <w:rsid w:val="00BE1D8B"/>
    <w:rsid w:val="00C0192E"/>
    <w:rsid w:val="00C066B6"/>
    <w:rsid w:val="00C266F2"/>
    <w:rsid w:val="00C37BA1"/>
    <w:rsid w:val="00C44A0D"/>
    <w:rsid w:val="00C45F09"/>
    <w:rsid w:val="00C4674C"/>
    <w:rsid w:val="00C506CF"/>
    <w:rsid w:val="00C6192F"/>
    <w:rsid w:val="00C72BED"/>
    <w:rsid w:val="00C75294"/>
    <w:rsid w:val="00C9578B"/>
    <w:rsid w:val="00C961C4"/>
    <w:rsid w:val="00CA0738"/>
    <w:rsid w:val="00CB0055"/>
    <w:rsid w:val="00CB19BB"/>
    <w:rsid w:val="00CC285E"/>
    <w:rsid w:val="00CD2477"/>
    <w:rsid w:val="00CD2DB4"/>
    <w:rsid w:val="00D061F6"/>
    <w:rsid w:val="00D07DC1"/>
    <w:rsid w:val="00D2522B"/>
    <w:rsid w:val="00D305D6"/>
    <w:rsid w:val="00D35DAA"/>
    <w:rsid w:val="00D422DE"/>
    <w:rsid w:val="00D44C8E"/>
    <w:rsid w:val="00D50022"/>
    <w:rsid w:val="00D5459D"/>
    <w:rsid w:val="00D640A4"/>
    <w:rsid w:val="00D80C9E"/>
    <w:rsid w:val="00D8565A"/>
    <w:rsid w:val="00D91977"/>
    <w:rsid w:val="00DA1F4D"/>
    <w:rsid w:val="00DC3481"/>
    <w:rsid w:val="00DD172A"/>
    <w:rsid w:val="00DD59B0"/>
    <w:rsid w:val="00E07B08"/>
    <w:rsid w:val="00E20C50"/>
    <w:rsid w:val="00E21E89"/>
    <w:rsid w:val="00E25A26"/>
    <w:rsid w:val="00E277A6"/>
    <w:rsid w:val="00E4381A"/>
    <w:rsid w:val="00E444CB"/>
    <w:rsid w:val="00E47907"/>
    <w:rsid w:val="00E55D74"/>
    <w:rsid w:val="00E678A9"/>
    <w:rsid w:val="00E71B8E"/>
    <w:rsid w:val="00E8326F"/>
    <w:rsid w:val="00EB5319"/>
    <w:rsid w:val="00EF4B62"/>
    <w:rsid w:val="00F07E9E"/>
    <w:rsid w:val="00F07F2F"/>
    <w:rsid w:val="00F362BB"/>
    <w:rsid w:val="00F36685"/>
    <w:rsid w:val="00F60274"/>
    <w:rsid w:val="00F61666"/>
    <w:rsid w:val="00F63948"/>
    <w:rsid w:val="00F74358"/>
    <w:rsid w:val="00F77FB9"/>
    <w:rsid w:val="00F86CB5"/>
    <w:rsid w:val="00FB068F"/>
    <w:rsid w:val="00FB4B5F"/>
    <w:rsid w:val="00FB6FEE"/>
    <w:rsid w:val="00FC6CE7"/>
    <w:rsid w:val="00FC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2919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4B2384"/>
    <w:pPr>
      <w:spacing w:after="160" w:line="259" w:lineRule="auto"/>
      <w:ind w:left="720"/>
      <w:contextualSpacing/>
    </w:pPr>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ouginescott@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gi\AppData\Local\Microsoft\Office\16.0\DTS\en-US%7b7AA8D1DE-122A-47FB-9723-B26DE9500517%7d\%7bACE62033-2D86-406E-BA24-16E10DBE02A3%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5BAC7BCAB4BB790DDBB1760B4431F"/>
        <w:category>
          <w:name w:val="General"/>
          <w:gallery w:val="placeholder"/>
        </w:category>
        <w:types>
          <w:type w:val="bbPlcHdr"/>
        </w:types>
        <w:behaviors>
          <w:behavior w:val="content"/>
        </w:behaviors>
        <w:guid w:val="{FF5104A0-D822-4188-B069-BE9822AA35AA}"/>
      </w:docPartPr>
      <w:docPartBody>
        <w:p w:rsidR="003A5B96" w:rsidRDefault="003A5B96">
          <w:pPr>
            <w:pStyle w:val="0325BAC7BCAB4BB790DDBB1760B4431F"/>
          </w:pPr>
          <w:r w:rsidRPr="00CB0055">
            <w:t>Contact</w:t>
          </w:r>
        </w:p>
      </w:docPartBody>
    </w:docPart>
    <w:docPart>
      <w:docPartPr>
        <w:name w:val="9FD9642CB2CD479FAE6A6A59440232EB"/>
        <w:category>
          <w:name w:val="General"/>
          <w:gallery w:val="placeholder"/>
        </w:category>
        <w:types>
          <w:type w:val="bbPlcHdr"/>
        </w:types>
        <w:behaviors>
          <w:behavior w:val="content"/>
        </w:behaviors>
        <w:guid w:val="{F03857D5-4DC3-42EA-82F8-58CD7FA58AAA}"/>
      </w:docPartPr>
      <w:docPartBody>
        <w:p w:rsidR="003A5B96" w:rsidRDefault="003A5B96">
          <w:pPr>
            <w:pStyle w:val="9FD9642CB2CD479FAE6A6A59440232EB"/>
          </w:pPr>
          <w:r w:rsidRPr="004D3011">
            <w:t>PHONE:</w:t>
          </w:r>
        </w:p>
      </w:docPartBody>
    </w:docPart>
    <w:docPart>
      <w:docPartPr>
        <w:name w:val="DCFDBBFD1D3340E6892DA124A1F9B8D2"/>
        <w:category>
          <w:name w:val="General"/>
          <w:gallery w:val="placeholder"/>
        </w:category>
        <w:types>
          <w:type w:val="bbPlcHdr"/>
        </w:types>
        <w:behaviors>
          <w:behavior w:val="content"/>
        </w:behaviors>
        <w:guid w:val="{8B4B2B72-0F90-4EC8-937F-7B1BD98B9EC1}"/>
      </w:docPartPr>
      <w:docPartBody>
        <w:p w:rsidR="003A5B96" w:rsidRDefault="003A5B96">
          <w:pPr>
            <w:pStyle w:val="DCFDBBFD1D3340E6892DA124A1F9B8D2"/>
          </w:pPr>
          <w:r w:rsidRPr="004D3011">
            <w:t>WEBSITE:</w:t>
          </w:r>
        </w:p>
      </w:docPartBody>
    </w:docPart>
    <w:docPart>
      <w:docPartPr>
        <w:name w:val="99090519B7934A94A182EC794BB48B1C"/>
        <w:category>
          <w:name w:val="General"/>
          <w:gallery w:val="placeholder"/>
        </w:category>
        <w:types>
          <w:type w:val="bbPlcHdr"/>
        </w:types>
        <w:behaviors>
          <w:behavior w:val="content"/>
        </w:behaviors>
        <w:guid w:val="{78D17488-D5DC-474A-8656-FCF5E21FF827}"/>
      </w:docPartPr>
      <w:docPartBody>
        <w:p w:rsidR="003A5B96" w:rsidRDefault="003A5B96">
          <w:pPr>
            <w:pStyle w:val="99090519B7934A94A182EC794BB48B1C"/>
          </w:pPr>
          <w:r w:rsidRPr="004D3011">
            <w:t>EMAIL:</w:t>
          </w:r>
        </w:p>
      </w:docPartBody>
    </w:docPart>
    <w:docPart>
      <w:docPartPr>
        <w:name w:val="1B3B6D4F33DA4046AF03CEE1168C9AB3"/>
        <w:category>
          <w:name w:val="General"/>
          <w:gallery w:val="placeholder"/>
        </w:category>
        <w:types>
          <w:type w:val="bbPlcHdr"/>
        </w:types>
        <w:behaviors>
          <w:behavior w:val="content"/>
        </w:behaviors>
        <w:guid w:val="{BBECA654-6FAD-411A-959D-E99E5F17EAA0}"/>
      </w:docPartPr>
      <w:docPartBody>
        <w:p w:rsidR="003A5B96" w:rsidRDefault="003A5B96">
          <w:pPr>
            <w:pStyle w:val="1B3B6D4F33DA4046AF03CEE1168C9AB3"/>
          </w:pPr>
          <w:r w:rsidRPr="00CB0055">
            <w:t>Hobbies</w:t>
          </w:r>
        </w:p>
      </w:docPartBody>
    </w:docPart>
    <w:docPart>
      <w:docPartPr>
        <w:name w:val="F092E44209414FC29F8E1018ECA9AB28"/>
        <w:category>
          <w:name w:val="General"/>
          <w:gallery w:val="placeholder"/>
        </w:category>
        <w:types>
          <w:type w:val="bbPlcHdr"/>
        </w:types>
        <w:behaviors>
          <w:behavior w:val="content"/>
        </w:behaviors>
        <w:guid w:val="{19D32797-0547-45C8-A322-8642F8ECA8A8}"/>
      </w:docPartPr>
      <w:docPartBody>
        <w:p w:rsidR="003A5B96" w:rsidRDefault="003A5B96">
          <w:pPr>
            <w:pStyle w:val="F092E44209414FC29F8E1018ECA9AB28"/>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96"/>
    <w:rsid w:val="000B4C87"/>
    <w:rsid w:val="001671B5"/>
    <w:rsid w:val="0018520E"/>
    <w:rsid w:val="002671ED"/>
    <w:rsid w:val="002D064A"/>
    <w:rsid w:val="003427BB"/>
    <w:rsid w:val="00353DFE"/>
    <w:rsid w:val="00371109"/>
    <w:rsid w:val="00385B5A"/>
    <w:rsid w:val="003A5B96"/>
    <w:rsid w:val="003B2729"/>
    <w:rsid w:val="004B514C"/>
    <w:rsid w:val="004E3956"/>
    <w:rsid w:val="004E3967"/>
    <w:rsid w:val="005260F0"/>
    <w:rsid w:val="005B5A96"/>
    <w:rsid w:val="00666DB2"/>
    <w:rsid w:val="006A50A7"/>
    <w:rsid w:val="007B0002"/>
    <w:rsid w:val="007E2294"/>
    <w:rsid w:val="009D7023"/>
    <w:rsid w:val="00A75164"/>
    <w:rsid w:val="00A84E19"/>
    <w:rsid w:val="00A94FF1"/>
    <w:rsid w:val="00B36935"/>
    <w:rsid w:val="00D1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5BAC7BCAB4BB790DDBB1760B4431F">
    <w:name w:val="0325BAC7BCAB4BB790DDBB1760B4431F"/>
  </w:style>
  <w:style w:type="paragraph" w:customStyle="1" w:styleId="9FD9642CB2CD479FAE6A6A59440232EB">
    <w:name w:val="9FD9642CB2CD479FAE6A6A59440232EB"/>
  </w:style>
  <w:style w:type="paragraph" w:customStyle="1" w:styleId="DCFDBBFD1D3340E6892DA124A1F9B8D2">
    <w:name w:val="DCFDBBFD1D3340E6892DA124A1F9B8D2"/>
  </w:style>
  <w:style w:type="paragraph" w:customStyle="1" w:styleId="99090519B7934A94A182EC794BB48B1C">
    <w:name w:val="99090519B7934A94A182EC794BB48B1C"/>
  </w:style>
  <w:style w:type="character" w:styleId="Hyperlink">
    <w:name w:val="Hyperlink"/>
    <w:basedOn w:val="DefaultParagraphFont"/>
    <w:uiPriority w:val="99"/>
    <w:unhideWhenUsed/>
    <w:rPr>
      <w:color w:val="C45911" w:themeColor="accent2" w:themeShade="BF"/>
      <w:u w:val="single"/>
    </w:rPr>
  </w:style>
  <w:style w:type="paragraph" w:customStyle="1" w:styleId="1B3B6D4F33DA4046AF03CEE1168C9AB3">
    <w:name w:val="1B3B6D4F33DA4046AF03CEE1168C9AB3"/>
  </w:style>
  <w:style w:type="paragraph" w:customStyle="1" w:styleId="F092E44209414FC29F8E1018ECA9AB28">
    <w:name w:val="F092E44209414FC29F8E1018ECA9AB2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{ACE62033-2D86-406E-BA24-16E10DBE02A3}tf00546271_win32</Template>
  <TotalTime>0</TotalTime>
  <Pages>7</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2021-06-05T01:01:00Z</dcterms:created>
  <dcterms:modified xsi:type="dcterms:W3CDTF">2021-06-05T01:01:00Z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